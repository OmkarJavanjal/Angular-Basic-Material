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hAnsiTheme="minorHAnsi" w:cs="Times New Roman"/>
          <w:b w:val="0"/>
          <w:bCs w:val="0"/>
          <w:color w:val="FFC000"/>
          <w:kern w:val="0"/>
          <w:sz w:val="22"/>
          <w:szCs w:val="22"/>
        </w:rPr>
        <w:alias w:val="Employee Details"/>
        <w:tag w:val="EmployeeDetailsContainer"/>
        <w:id w:val="1638761002"/>
        <w:placeholder>
          <w:docPart w:val="DefaultPlaceholder_1081868574"/>
        </w:placeholder>
      </w:sdtPr>
      <w:sdtEndPr>
        <w:rPr>
          <w:color w:val="auto"/>
        </w:rPr>
      </w:sdtEndPr>
      <w:sdtContent>
        <w:sdt>
          <w:sdtPr>
            <w:rPr>
              <w:rFonts w:asciiTheme="minorHAnsi" w:hAnsiTheme="minorHAnsi"/>
              <w:color w:val="FFC000"/>
              <w:sz w:val="22"/>
              <w:szCs w:val="22"/>
            </w:rPr>
            <w:alias w:val="Employee Name"/>
            <w:tag w:val="EmployeeNameNonRecursive"/>
            <w:id w:val="-570581727"/>
            <w:placeholder>
              <w:docPart w:val="DefaultPlaceholder_1081868574"/>
            </w:placeholder>
          </w:sdtPr>
          <w:sdtEndPr>
            <w:rPr>
              <w:sz w:val="40"/>
              <w:szCs w:val="40"/>
            </w:rPr>
          </w:sdtEndPr>
          <w:sdtContent>
            <w:p w:rsidR="00F962E7" w:rsidRPr="00B30426" w:rsidRDefault="00735471" w:rsidP="00672A51">
              <w:pPr>
                <w:pStyle w:val="Heading1"/>
                <w:rPr>
                  <w:rFonts w:asciiTheme="minorHAnsi" w:hAnsiTheme="minorHAnsi"/>
                  <w:color w:val="365F91"/>
                  <w:sz w:val="40"/>
                  <w:szCs w:val="40"/>
                </w:rPr>
              </w:pPr>
              <w:r w:rsidRPr="00B30426">
                <w:rPr>
                  <w:rFonts w:asciiTheme="minorHAnsi" w:hAnsiTheme="minorHAnsi"/>
                  <w:color w:val="FFC000"/>
                  <w:sz w:val="40"/>
                  <w:szCs w:val="40"/>
                </w:rPr>
                <w:t>Manjo</w:t>
              </w:r>
              <w:r w:rsidR="0082188A" w:rsidRPr="00B30426">
                <w:rPr>
                  <w:rFonts w:asciiTheme="minorHAnsi" w:hAnsiTheme="minorHAnsi"/>
                  <w:color w:val="FFC000"/>
                  <w:sz w:val="40"/>
                  <w:szCs w:val="40"/>
                </w:rPr>
                <w:t>o</w:t>
              </w:r>
              <w:r w:rsidRPr="00B30426">
                <w:rPr>
                  <w:rFonts w:asciiTheme="minorHAnsi" w:hAnsiTheme="minorHAnsi"/>
                  <w:color w:val="FFC000"/>
                  <w:sz w:val="40"/>
                  <w:szCs w:val="40"/>
                </w:rPr>
                <w:t>sha V</w:t>
              </w:r>
            </w:p>
          </w:sdtContent>
        </w:sdt>
        <w:sdt>
          <w:sdtPr>
            <w:rPr>
              <w:rFonts w:asciiTheme="minorHAnsi" w:hAnsiTheme="minorHAnsi"/>
              <w:sz w:val="22"/>
              <w:szCs w:val="22"/>
            </w:rPr>
            <w:alias w:val="Employee Designation"/>
            <w:tag w:val="EmployeeDesignationNonRecursive"/>
            <w:id w:val="1575858786"/>
            <w:placeholder>
              <w:docPart w:val="DefaultPlaceholder_1081868574"/>
            </w:placeholder>
          </w:sdtPr>
          <w:sdtEndPr>
            <w:rPr>
              <w:sz w:val="32"/>
              <w:szCs w:val="32"/>
            </w:rPr>
          </w:sdtEndPr>
          <w:sdtContent>
            <w:p w:rsidR="00542B39" w:rsidRPr="00B30426" w:rsidRDefault="00735471" w:rsidP="008E1427">
              <w:pPr>
                <w:pStyle w:val="Heading2"/>
                <w:rPr>
                  <w:rFonts w:asciiTheme="minorHAnsi" w:hAnsiTheme="minorHAnsi"/>
                  <w:sz w:val="32"/>
                  <w:szCs w:val="32"/>
                </w:rPr>
              </w:pPr>
              <w:r w:rsidRPr="00B30426">
                <w:rPr>
                  <w:rFonts w:asciiTheme="minorHAnsi" w:hAnsiTheme="minorHAnsi"/>
                  <w:sz w:val="32"/>
                  <w:szCs w:val="32"/>
                </w:rPr>
                <w:t>Consultant</w:t>
              </w:r>
              <w:r w:rsidR="00414DFE" w:rsidRPr="00B30426">
                <w:rPr>
                  <w:rFonts w:asciiTheme="minorHAnsi" w:hAnsiTheme="minorHAnsi"/>
                  <w:sz w:val="32"/>
                  <w:szCs w:val="32"/>
                </w:rPr>
                <w:t xml:space="preserve"> - Technology</w:t>
              </w:r>
            </w:p>
          </w:sdtContent>
        </w:sdt>
        <w:sdt>
          <w:sdtPr>
            <w:rPr>
              <w:rFonts w:asciiTheme="minorHAnsi" w:hAnsiTheme="minorHAnsi"/>
              <w:szCs w:val="22"/>
            </w:rPr>
            <w:alias w:val="Employee Summary"/>
            <w:tag w:val="EmployeeSummaryNonRecursive"/>
            <w:id w:val="-1157757035"/>
            <w:placeholder>
              <w:docPart w:val="DefaultPlaceholder_1081868574"/>
            </w:placeholder>
          </w:sdtPr>
          <w:sdtEndPr/>
          <w:sdtContent>
            <w:sdt>
              <w:sdtPr>
                <w:rPr>
                  <w:rFonts w:asciiTheme="minorHAnsi" w:hAnsiTheme="minorHAnsi" w:cs="Arial"/>
                  <w:szCs w:val="22"/>
                </w:rPr>
                <w:alias w:val="Employee Summary"/>
                <w:tag w:val="EmployeeSummaryNonRecursive"/>
                <w:id w:val="-740253499"/>
                <w:placeholder>
                  <w:docPart w:val="C843025BB5C44BA48C99CF9E953E5687"/>
                </w:placeholder>
              </w:sdtPr>
              <w:sdtEndPr/>
              <w:sdtContent>
                <w:p w:rsidR="00C3117E" w:rsidRPr="001B7797" w:rsidRDefault="00C3117E" w:rsidP="00C3117E">
                  <w:pPr>
                    <w:pStyle w:val="Intro"/>
                    <w:rPr>
                      <w:rFonts w:asciiTheme="minorHAnsi" w:hAnsiTheme="minorHAnsi" w:cs="Arial"/>
                      <w:szCs w:val="22"/>
                    </w:rPr>
                  </w:pPr>
                  <w:r w:rsidRPr="001B7797">
                    <w:rPr>
                      <w:rFonts w:asciiTheme="minorHAnsi" w:hAnsiTheme="minorHAnsi" w:cs="Arial"/>
                      <w:szCs w:val="22"/>
                    </w:rPr>
                    <w:t>A technically co</w:t>
                  </w:r>
                  <w:r w:rsidR="009255EC" w:rsidRPr="001B7797">
                    <w:rPr>
                      <w:rFonts w:asciiTheme="minorHAnsi" w:hAnsiTheme="minorHAnsi" w:cs="Arial"/>
                      <w:szCs w:val="22"/>
                    </w:rPr>
                    <w:t>mpetent Cloud Consultant with 6+</w:t>
                  </w:r>
                  <w:r w:rsidRPr="001B7797">
                    <w:rPr>
                      <w:rFonts w:asciiTheme="minorHAnsi" w:hAnsiTheme="minorHAnsi" w:cs="Arial"/>
                      <w:szCs w:val="22"/>
                    </w:rPr>
                    <w:t xml:space="preserve"> years of overall experience.  I am expert at Amaz</w:t>
                  </w:r>
                  <w:r w:rsidR="00B30426">
                    <w:rPr>
                      <w:rFonts w:asciiTheme="minorHAnsi" w:hAnsiTheme="minorHAnsi" w:cs="Arial"/>
                      <w:szCs w:val="22"/>
                    </w:rPr>
                    <w:t>on Web Services (AWS)</w:t>
                  </w:r>
                  <w:r w:rsidRPr="001B7797">
                    <w:rPr>
                      <w:rFonts w:asciiTheme="minorHAnsi" w:hAnsiTheme="minorHAnsi" w:cs="Arial"/>
                      <w:szCs w:val="22"/>
                    </w:rPr>
                    <w:t xml:space="preserve">. Experienced on Infrastructure automation tools like Puppet, Chef and Ansible. Designed and implemented public, private and hybrid cloud solutions.  I am an effective team player who continuously seeks opportunities to master new domains and technologies. </w:t>
                  </w:r>
                </w:p>
              </w:sdtContent>
            </w:sdt>
            <w:p w:rsidR="00250510" w:rsidRPr="001B7797" w:rsidRDefault="004B5DD4" w:rsidP="003918AD">
              <w:pPr>
                <w:pStyle w:val="Intro"/>
                <w:rPr>
                  <w:rFonts w:asciiTheme="minorHAnsi" w:hAnsiTheme="minorHAnsi"/>
                  <w:szCs w:val="22"/>
                </w:rPr>
              </w:pPr>
            </w:p>
          </w:sdtContent>
        </w:sdt>
      </w:sdtContent>
    </w:sdt>
    <w:p w:rsidR="00F962E7" w:rsidRPr="001B7797" w:rsidRDefault="00F962E7" w:rsidP="006271FC">
      <w:pPr>
        <w:pStyle w:val="Heading2"/>
        <w:rPr>
          <w:rFonts w:asciiTheme="minorHAnsi" w:hAnsiTheme="minorHAnsi"/>
          <w:sz w:val="22"/>
          <w:szCs w:val="22"/>
        </w:rPr>
      </w:pPr>
      <w:r w:rsidRPr="001B7797">
        <w:rPr>
          <w:rFonts w:asciiTheme="minorHAnsi" w:hAnsiTheme="minorHAnsi"/>
          <w:sz w:val="22"/>
          <w:szCs w:val="22"/>
        </w:rPr>
        <w:t>Core Competencies</w:t>
      </w:r>
    </w:p>
    <w:tbl>
      <w:tblPr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4320"/>
        <w:gridCol w:w="4950"/>
      </w:tblGrid>
      <w:tr w:rsidR="00414DFE" w:rsidRPr="001B7797" w:rsidTr="00E441CB">
        <w:trPr>
          <w:cantSplit/>
          <w:trHeight w:val="251"/>
        </w:trPr>
        <w:tc>
          <w:tcPr>
            <w:tcW w:w="4320" w:type="dxa"/>
            <w:tcBorders>
              <w:bottom w:val="nil"/>
            </w:tcBorders>
          </w:tcPr>
          <w:p w:rsidR="00414DFE" w:rsidRPr="001B7797" w:rsidRDefault="00414DFE" w:rsidP="00414DFE">
            <w:pPr>
              <w:pStyle w:val="BulletedList1"/>
              <w:ind w:left="720"/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>Strong Linux system administration  Concepts</w:t>
            </w:r>
          </w:p>
          <w:p w:rsidR="00414DFE" w:rsidRPr="001B7797" w:rsidRDefault="00414DFE" w:rsidP="00414DFE">
            <w:pPr>
              <w:pStyle w:val="BulletedList1"/>
              <w:ind w:left="720"/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>Strong knowledge on Cloud Technologies Aws</w:t>
            </w:r>
          </w:p>
          <w:p w:rsidR="00414DFE" w:rsidRPr="001B7797" w:rsidRDefault="00414DFE" w:rsidP="00414DFE">
            <w:pPr>
              <w:pStyle w:val="BulletedList1"/>
              <w:ind w:left="720"/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 xml:space="preserve">Strong knowledge on </w:t>
            </w:r>
            <w:r w:rsidR="007346CE" w:rsidRPr="001B7797">
              <w:rPr>
                <w:rFonts w:asciiTheme="minorHAnsi" w:hAnsiTheme="minorHAnsi"/>
                <w:szCs w:val="22"/>
              </w:rPr>
              <w:t xml:space="preserve">container  Docker </w:t>
            </w:r>
          </w:p>
          <w:p w:rsidR="007346CE" w:rsidRPr="001B7797" w:rsidRDefault="007346CE" w:rsidP="00414DFE">
            <w:pPr>
              <w:pStyle w:val="BulletedList1"/>
              <w:ind w:left="720"/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 xml:space="preserve">Strong knowledge on </w:t>
            </w:r>
            <w:r w:rsidR="006E4318" w:rsidRPr="001B7797">
              <w:rPr>
                <w:rFonts w:asciiTheme="minorHAnsi" w:hAnsiTheme="minorHAnsi"/>
                <w:szCs w:val="22"/>
              </w:rPr>
              <w:t>virtualization</w:t>
            </w:r>
          </w:p>
          <w:p w:rsidR="00414DFE" w:rsidRPr="001B7797" w:rsidRDefault="007346CE" w:rsidP="001B7797">
            <w:pPr>
              <w:pStyle w:val="BulletedList1"/>
              <w:numPr>
                <w:ilvl w:val="0"/>
                <w:numId w:val="0"/>
              </w:numPr>
              <w:ind w:left="720"/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>KVM</w:t>
            </w:r>
          </w:p>
        </w:tc>
        <w:tc>
          <w:tcPr>
            <w:tcW w:w="4950" w:type="dxa"/>
            <w:tcBorders>
              <w:bottom w:val="nil"/>
            </w:tcBorders>
          </w:tcPr>
          <w:p w:rsidR="00414DFE" w:rsidRPr="001B7797" w:rsidRDefault="00414DFE" w:rsidP="00414DFE">
            <w:pPr>
              <w:pStyle w:val="BulletedList1"/>
              <w:ind w:left="720"/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>Experience with Automation tools.</w:t>
            </w:r>
          </w:p>
          <w:p w:rsidR="00414DFE" w:rsidRPr="001B7797" w:rsidRDefault="00414DFE" w:rsidP="00414DFE">
            <w:pPr>
              <w:pStyle w:val="BulletedList1"/>
              <w:ind w:left="720"/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>Hands on experience with CI and CD</w:t>
            </w:r>
          </w:p>
          <w:p w:rsidR="00414DFE" w:rsidRPr="001B7797" w:rsidRDefault="00414DFE" w:rsidP="00414DFE">
            <w:pPr>
              <w:pStyle w:val="BulletedList1"/>
              <w:ind w:left="720"/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 xml:space="preserve">Hands on experience with ruby , </w:t>
            </w:r>
            <w:r w:rsidR="00434E9C" w:rsidRPr="001B7797">
              <w:rPr>
                <w:rFonts w:asciiTheme="minorHAnsi" w:hAnsiTheme="minorHAnsi"/>
                <w:szCs w:val="22"/>
              </w:rPr>
              <w:t>S</w:t>
            </w:r>
            <w:r w:rsidRPr="001B7797">
              <w:rPr>
                <w:rFonts w:asciiTheme="minorHAnsi" w:hAnsiTheme="minorHAnsi"/>
                <w:szCs w:val="22"/>
              </w:rPr>
              <w:t>hell</w:t>
            </w:r>
          </w:p>
          <w:p w:rsidR="00414DFE" w:rsidRPr="001B7797" w:rsidRDefault="007C11A6" w:rsidP="00414DFE">
            <w:pPr>
              <w:pStyle w:val="BulletedList1"/>
              <w:numPr>
                <w:ilvl w:val="0"/>
                <w:numId w:val="0"/>
              </w:numPr>
              <w:ind w:left="720"/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>a</w:t>
            </w:r>
            <w:r w:rsidR="00414DFE" w:rsidRPr="001B7797">
              <w:rPr>
                <w:rFonts w:asciiTheme="minorHAnsi" w:hAnsiTheme="minorHAnsi"/>
                <w:szCs w:val="22"/>
              </w:rPr>
              <w:t>nd Python.</w:t>
            </w:r>
          </w:p>
          <w:p w:rsidR="00414DFE" w:rsidRPr="001B7797" w:rsidRDefault="00414DFE" w:rsidP="00414DFE">
            <w:pPr>
              <w:pStyle w:val="BulletedList1"/>
              <w:numPr>
                <w:ilvl w:val="0"/>
                <w:numId w:val="0"/>
              </w:numPr>
              <w:ind w:left="720"/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>Hands on experience with Databases.</w:t>
            </w:r>
          </w:p>
          <w:p w:rsidR="00414DFE" w:rsidRPr="001B7797" w:rsidRDefault="00F45202" w:rsidP="00414DFE">
            <w:pPr>
              <w:pStyle w:val="BulletedList1"/>
              <w:numPr>
                <w:ilvl w:val="0"/>
                <w:numId w:val="0"/>
              </w:numPr>
              <w:ind w:left="720"/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>MySQL, MongoDB</w:t>
            </w:r>
          </w:p>
        </w:tc>
      </w:tr>
    </w:tbl>
    <w:p w:rsidR="00790EBC" w:rsidRPr="001B7797" w:rsidRDefault="00790EBC" w:rsidP="006271FC">
      <w:pPr>
        <w:pStyle w:val="Heading2"/>
        <w:rPr>
          <w:rFonts w:asciiTheme="minorHAnsi" w:hAnsiTheme="minorHAnsi"/>
          <w:sz w:val="22"/>
          <w:szCs w:val="22"/>
        </w:rPr>
      </w:pPr>
      <w:r w:rsidRPr="001B7797">
        <w:rPr>
          <w:rFonts w:asciiTheme="minorHAnsi" w:hAnsiTheme="minorHAnsi"/>
          <w:sz w:val="22"/>
          <w:szCs w:val="22"/>
        </w:rPr>
        <w:t>Tools and Technologies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t>Cloud: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 w:cs="Liberation Serif"/>
          <w:sz w:val="22"/>
          <w:szCs w:val="22"/>
        </w:rPr>
        <w:t>AWS and OpenStack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t>Scripting Languages: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 w:cs="Liberation Serif"/>
          <w:sz w:val="22"/>
          <w:szCs w:val="22"/>
        </w:rPr>
        <w:t>Bash scripting, Python</w:t>
      </w:r>
      <w:r w:rsidR="00131D5E" w:rsidRPr="001B7797">
        <w:rPr>
          <w:rFonts w:asciiTheme="minorHAnsi" w:hAnsiTheme="minorHAnsi" w:cs="Liberation Serif"/>
          <w:sz w:val="22"/>
          <w:szCs w:val="22"/>
        </w:rPr>
        <w:t>,</w:t>
      </w:r>
      <w:r w:rsidRPr="001B7797">
        <w:rPr>
          <w:rFonts w:asciiTheme="minorHAnsi" w:hAnsiTheme="minorHAnsi" w:cs="Liberation Serif"/>
          <w:sz w:val="22"/>
          <w:szCs w:val="22"/>
        </w:rPr>
        <w:t xml:space="preserve"> ruby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t>Frameworks: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  <w:t>ROR, WordPress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t>Database: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="007C0155">
        <w:rPr>
          <w:rFonts w:asciiTheme="minorHAnsi" w:hAnsiTheme="minorHAnsi" w:cs="Liberation Serif"/>
          <w:sz w:val="22"/>
          <w:szCs w:val="22"/>
        </w:rPr>
        <w:t>MySQLa</w:t>
      </w:r>
      <w:r w:rsidRPr="001B7797">
        <w:rPr>
          <w:rFonts w:asciiTheme="minorHAnsi" w:hAnsiTheme="minorHAnsi" w:cs="Liberation Serif"/>
          <w:sz w:val="22"/>
          <w:szCs w:val="22"/>
        </w:rPr>
        <w:t>nd Mongo</w:t>
      </w:r>
      <w:r w:rsidR="000F5D94" w:rsidRPr="001B7797">
        <w:rPr>
          <w:rFonts w:asciiTheme="minorHAnsi" w:hAnsiTheme="minorHAnsi" w:cs="Liberation Serif"/>
          <w:sz w:val="22"/>
          <w:szCs w:val="22"/>
        </w:rPr>
        <w:t>D</w:t>
      </w:r>
      <w:r w:rsidR="00DD0A94" w:rsidRPr="001B7797">
        <w:rPr>
          <w:rFonts w:asciiTheme="minorHAnsi" w:hAnsiTheme="minorHAnsi" w:cs="Liberation Serif"/>
          <w:sz w:val="22"/>
          <w:szCs w:val="22"/>
        </w:rPr>
        <w:t>B</w:t>
      </w:r>
    </w:p>
    <w:p w:rsidR="00EC2433" w:rsidRDefault="00DA179D" w:rsidP="00C57C65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EC2433">
        <w:rPr>
          <w:rFonts w:asciiTheme="minorHAnsi" w:hAnsiTheme="minorHAnsi" w:cs="Liberation Serif"/>
          <w:sz w:val="22"/>
          <w:szCs w:val="22"/>
        </w:rPr>
        <w:t>Web Servers:</w:t>
      </w:r>
      <w:r w:rsidRPr="00EC2433">
        <w:rPr>
          <w:rFonts w:asciiTheme="minorHAnsi" w:hAnsiTheme="minorHAnsi" w:cs="Liberation Serif"/>
          <w:sz w:val="22"/>
          <w:szCs w:val="22"/>
        </w:rPr>
        <w:tab/>
      </w:r>
      <w:r w:rsidRPr="00EC2433">
        <w:rPr>
          <w:rFonts w:asciiTheme="minorHAnsi" w:hAnsiTheme="minorHAnsi" w:cs="Liberation Serif"/>
          <w:sz w:val="22"/>
          <w:szCs w:val="22"/>
        </w:rPr>
        <w:tab/>
      </w:r>
      <w:r w:rsidRPr="00EC2433">
        <w:rPr>
          <w:rFonts w:asciiTheme="minorHAnsi" w:hAnsiTheme="minorHAnsi" w:cs="Liberation Serif"/>
          <w:sz w:val="22"/>
          <w:szCs w:val="22"/>
        </w:rPr>
        <w:tab/>
        <w:t>Apache2</w:t>
      </w:r>
    </w:p>
    <w:p w:rsidR="00DA179D" w:rsidRPr="00EC2433" w:rsidRDefault="00DA179D" w:rsidP="00C57C65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EC2433">
        <w:rPr>
          <w:rFonts w:asciiTheme="minorHAnsi" w:hAnsiTheme="minorHAnsi" w:cs="Liberation Serif"/>
          <w:sz w:val="22"/>
          <w:szCs w:val="22"/>
        </w:rPr>
        <w:t>Operating System:</w:t>
      </w:r>
      <w:r w:rsidRPr="00EC2433">
        <w:rPr>
          <w:rFonts w:asciiTheme="minorHAnsi" w:hAnsiTheme="minorHAnsi"/>
          <w:sz w:val="22"/>
          <w:szCs w:val="22"/>
        </w:rPr>
        <w:tab/>
      </w:r>
      <w:r w:rsidRPr="00EC2433">
        <w:rPr>
          <w:rFonts w:asciiTheme="minorHAnsi" w:hAnsiTheme="minorHAnsi"/>
          <w:sz w:val="22"/>
          <w:szCs w:val="22"/>
        </w:rPr>
        <w:tab/>
      </w:r>
      <w:r w:rsidRPr="00EC2433">
        <w:rPr>
          <w:rFonts w:asciiTheme="minorHAnsi" w:hAnsiTheme="minorHAnsi" w:cs="Liberation Serif"/>
          <w:sz w:val="22"/>
          <w:szCs w:val="22"/>
        </w:rPr>
        <w:t>Ubuntu, Red Hat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t>Versioning Tool: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="008267C0">
        <w:rPr>
          <w:rFonts w:asciiTheme="minorHAnsi" w:hAnsiTheme="minorHAnsi" w:cs="Liberation Serif"/>
          <w:sz w:val="22"/>
          <w:szCs w:val="22"/>
        </w:rPr>
        <w:t>GIT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t>Web Technologies: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 w:cs="Liberation Serif"/>
          <w:sz w:val="22"/>
          <w:szCs w:val="22"/>
        </w:rPr>
        <w:t>HTML5, JavaScript, ruby,css3, JSON, JQuery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t>Virtualization: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 w:cs="Liberation Serif"/>
          <w:sz w:val="22"/>
          <w:szCs w:val="22"/>
        </w:rPr>
        <w:t>Docker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bCs/>
          <w:sz w:val="22"/>
          <w:szCs w:val="22"/>
          <w:lang w:val="en-IN"/>
        </w:rPr>
      </w:pPr>
      <w:r w:rsidRPr="001B7797">
        <w:rPr>
          <w:rFonts w:asciiTheme="minorHAnsi" w:hAnsiTheme="minorHAnsi" w:cs="Liberation Serif"/>
          <w:sz w:val="22"/>
          <w:szCs w:val="22"/>
        </w:rPr>
        <w:t>Monitoring: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 w:cs="Liberation Serif"/>
          <w:sz w:val="22"/>
          <w:szCs w:val="22"/>
        </w:rPr>
        <w:t>Nagios</w:t>
      </w:r>
      <w:r w:rsidRPr="001B7797">
        <w:rPr>
          <w:rFonts w:asciiTheme="minorHAnsi" w:hAnsiTheme="minorHAnsi" w:cs="Liberation Serif"/>
          <w:bCs/>
          <w:sz w:val="22"/>
          <w:szCs w:val="22"/>
        </w:rPr>
        <w:t>, Zabbix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bCs/>
          <w:sz w:val="22"/>
          <w:szCs w:val="22"/>
        </w:rPr>
        <w:t>Ticketing Tools: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="00B41660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 w:cs="Liberation Serif"/>
          <w:bCs/>
          <w:sz w:val="22"/>
          <w:szCs w:val="22"/>
        </w:rPr>
        <w:t>Mantis and JIRA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t>Clustering: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 w:cs="Liberation Serif"/>
          <w:sz w:val="22"/>
          <w:szCs w:val="22"/>
        </w:rPr>
        <w:t>HAProxy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t>Others: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="00B41660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 w:cs="Liberation Serif"/>
          <w:sz w:val="22"/>
          <w:szCs w:val="22"/>
        </w:rPr>
        <w:t>BIND9, LDAP, NFS, LVM, RAID, sed and awk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t xml:space="preserve">Automation tools: 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 w:cs="Liberation Serif"/>
          <w:sz w:val="22"/>
          <w:szCs w:val="22"/>
        </w:rPr>
        <w:t>Puppet, Chef, Ansible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t xml:space="preserve">Continuous Integration: </w:t>
      </w:r>
      <w:r w:rsidRPr="001B7797">
        <w:rPr>
          <w:rFonts w:asciiTheme="minorHAnsi" w:hAnsiTheme="minorHAnsi"/>
          <w:sz w:val="22"/>
          <w:szCs w:val="22"/>
        </w:rPr>
        <w:tab/>
      </w:r>
      <w:r w:rsidRPr="001B7797">
        <w:rPr>
          <w:rFonts w:asciiTheme="minorHAnsi" w:hAnsiTheme="minorHAnsi" w:cs="Liberation Serif"/>
          <w:sz w:val="22"/>
          <w:szCs w:val="22"/>
        </w:rPr>
        <w:t>Jenkins</w:t>
      </w:r>
    </w:p>
    <w:p w:rsidR="00DA179D" w:rsidRPr="001B7797" w:rsidRDefault="00DA179D" w:rsidP="00DA179D">
      <w:pPr>
        <w:pStyle w:val="ListParagraph"/>
        <w:numPr>
          <w:ilvl w:val="0"/>
          <w:numId w:val="30"/>
        </w:numPr>
        <w:spacing w:after="40" w:line="264" w:lineRule="auto"/>
        <w:rPr>
          <w:rFonts w:asciiTheme="minorHAnsi" w:hAnsiTheme="minorHAnsi" w:cs="Liberation Serif"/>
          <w:sz w:val="22"/>
          <w:szCs w:val="22"/>
        </w:rPr>
      </w:pPr>
      <w:r w:rsidRPr="001B7797">
        <w:rPr>
          <w:rFonts w:asciiTheme="minorHAnsi" w:hAnsiTheme="minorHAnsi" w:cs="Liberation Serif"/>
          <w:sz w:val="22"/>
          <w:szCs w:val="22"/>
        </w:rPr>
        <w:lastRenderedPageBreak/>
        <w:t>Logs tools</w:t>
      </w:r>
      <w:r w:rsidRPr="001B7797">
        <w:rPr>
          <w:rFonts w:asciiTheme="minorHAnsi" w:hAnsiTheme="minorHAnsi" w:cs="Liberation Serif"/>
          <w:sz w:val="22"/>
          <w:szCs w:val="22"/>
        </w:rPr>
        <w:tab/>
      </w:r>
      <w:r w:rsidRPr="001B7797">
        <w:rPr>
          <w:rFonts w:asciiTheme="minorHAnsi" w:hAnsiTheme="minorHAnsi" w:cs="Liberation Serif"/>
          <w:sz w:val="22"/>
          <w:szCs w:val="22"/>
        </w:rPr>
        <w:tab/>
        <w:t xml:space="preserve">: </w:t>
      </w:r>
      <w:r w:rsidRPr="001B7797">
        <w:rPr>
          <w:rFonts w:asciiTheme="minorHAnsi" w:hAnsiTheme="minorHAnsi" w:cs="Liberation Serif"/>
          <w:sz w:val="22"/>
          <w:szCs w:val="22"/>
        </w:rPr>
        <w:tab/>
        <w:t>Logstash (ELK)</w:t>
      </w:r>
    </w:p>
    <w:p w:rsidR="003448EE" w:rsidRPr="001B7797" w:rsidRDefault="003448EE" w:rsidP="006271FC">
      <w:pPr>
        <w:pStyle w:val="Heading2"/>
        <w:ind w:left="0" w:firstLine="720"/>
        <w:rPr>
          <w:rFonts w:asciiTheme="minorHAnsi" w:hAnsiTheme="minorHAnsi"/>
          <w:sz w:val="22"/>
          <w:szCs w:val="22"/>
        </w:rPr>
      </w:pPr>
    </w:p>
    <w:p w:rsidR="005B7C9A" w:rsidRPr="001B7797" w:rsidRDefault="00773523" w:rsidP="006271FC">
      <w:pPr>
        <w:pStyle w:val="Heading2"/>
        <w:ind w:left="0" w:firstLine="720"/>
        <w:rPr>
          <w:rFonts w:asciiTheme="minorHAnsi" w:hAnsiTheme="minorHAnsi"/>
          <w:sz w:val="22"/>
          <w:szCs w:val="22"/>
        </w:rPr>
      </w:pPr>
      <w:r w:rsidRPr="001B7797">
        <w:rPr>
          <w:rFonts w:asciiTheme="minorHAnsi" w:hAnsiTheme="minorHAnsi"/>
          <w:sz w:val="22"/>
          <w:szCs w:val="22"/>
        </w:rPr>
        <w:t xml:space="preserve">Project </w:t>
      </w:r>
      <w:r w:rsidR="00B31BF3" w:rsidRPr="001B7797">
        <w:rPr>
          <w:rFonts w:asciiTheme="minorHAnsi" w:hAnsiTheme="minorHAnsi"/>
          <w:sz w:val="22"/>
          <w:szCs w:val="22"/>
        </w:rPr>
        <w:t>R</w:t>
      </w:r>
      <w:r w:rsidR="00A43DCC" w:rsidRPr="001B7797">
        <w:rPr>
          <w:rFonts w:asciiTheme="minorHAnsi" w:hAnsiTheme="minorHAnsi"/>
          <w:sz w:val="22"/>
          <w:szCs w:val="22"/>
        </w:rPr>
        <w:t>esponsibilities</w:t>
      </w:r>
      <w:r w:rsidRPr="001B7797">
        <w:rPr>
          <w:rFonts w:asciiTheme="minorHAnsi" w:hAnsiTheme="minorHAnsi"/>
          <w:sz w:val="22"/>
          <w:szCs w:val="22"/>
        </w:rPr>
        <w:t xml:space="preserve"> at Virtusa</w:t>
      </w:r>
    </w:p>
    <w:tbl>
      <w:tblPr>
        <w:tblW w:w="9270" w:type="dxa"/>
        <w:tblInd w:w="810" w:type="dxa"/>
        <w:tblLayout w:type="fixed"/>
        <w:tblLook w:val="0000" w:firstRow="0" w:lastRow="0" w:firstColumn="0" w:lastColumn="0" w:noHBand="0" w:noVBand="0"/>
      </w:tblPr>
      <w:tblGrid>
        <w:gridCol w:w="9270"/>
      </w:tblGrid>
      <w:tr w:rsidR="00FD398C" w:rsidRPr="001B7797" w:rsidTr="00FD398C">
        <w:trPr>
          <w:cantSplit/>
          <w:trHeight w:val="273"/>
        </w:trPr>
        <w:tc>
          <w:tcPr>
            <w:tcW w:w="9270" w:type="dxa"/>
            <w:tcBorders>
              <w:bottom w:val="nil"/>
            </w:tcBorders>
          </w:tcPr>
          <w:p w:rsidR="00223E09" w:rsidRPr="001B7797" w:rsidRDefault="00223E09" w:rsidP="00755742">
            <w:pPr>
              <w:pStyle w:val="BulletedList1"/>
              <w:numPr>
                <w:ilvl w:val="0"/>
                <w:numId w:val="31"/>
              </w:numPr>
              <w:rPr>
                <w:rFonts w:asciiTheme="minorHAnsi" w:hAnsiTheme="minorHAnsi" w:cs="Arial"/>
                <w:szCs w:val="22"/>
              </w:rPr>
            </w:pPr>
            <w:r w:rsidRPr="001B7797">
              <w:rPr>
                <w:rFonts w:asciiTheme="minorHAnsi" w:hAnsiTheme="minorHAnsi" w:cs="Arial"/>
                <w:szCs w:val="22"/>
                <w:shd w:val="clear" w:color="auto" w:fill="FFFFFF"/>
              </w:rPr>
              <w:t>A</w:t>
            </w:r>
            <w:r w:rsidR="000C1D64" w:rsidRPr="001B7797">
              <w:rPr>
                <w:rFonts w:asciiTheme="minorHAnsi" w:hAnsiTheme="minorHAnsi" w:cs="Arial"/>
                <w:szCs w:val="22"/>
                <w:shd w:val="clear" w:color="auto" w:fill="FFFFFF"/>
              </w:rPr>
              <w:t>u</w:t>
            </w:r>
            <w:r w:rsidRPr="001B7797">
              <w:rPr>
                <w:rFonts w:asciiTheme="minorHAnsi" w:hAnsiTheme="minorHAnsi" w:cs="Arial"/>
                <w:szCs w:val="22"/>
                <w:shd w:val="clear" w:color="auto" w:fill="FFFFFF"/>
              </w:rPr>
              <w:t xml:space="preserve">tomate the provisioning and configuration of systems </w:t>
            </w:r>
          </w:p>
          <w:p w:rsidR="00755742" w:rsidRPr="001B7797" w:rsidRDefault="00755742" w:rsidP="00755742">
            <w:pPr>
              <w:pStyle w:val="BulletedList1"/>
              <w:numPr>
                <w:ilvl w:val="0"/>
                <w:numId w:val="31"/>
              </w:numPr>
              <w:rPr>
                <w:rFonts w:asciiTheme="minorHAnsi" w:hAnsiTheme="minorHAnsi" w:cs="Arial"/>
                <w:szCs w:val="22"/>
              </w:rPr>
            </w:pPr>
            <w:r w:rsidRPr="001B7797">
              <w:rPr>
                <w:rFonts w:asciiTheme="minorHAnsi" w:hAnsiTheme="minorHAnsi" w:cs="Arial"/>
                <w:szCs w:val="22"/>
              </w:rPr>
              <w:t>Automate the process of installation softwares and server configurations in all servers.</w:t>
            </w:r>
          </w:p>
          <w:p w:rsidR="00755742" w:rsidRPr="001B7797" w:rsidRDefault="00755742" w:rsidP="00755742">
            <w:pPr>
              <w:pStyle w:val="BulletedList1"/>
              <w:numPr>
                <w:ilvl w:val="0"/>
                <w:numId w:val="31"/>
              </w:numPr>
              <w:rPr>
                <w:rFonts w:asciiTheme="minorHAnsi" w:hAnsiTheme="minorHAnsi" w:cs="Arial"/>
                <w:szCs w:val="22"/>
              </w:rPr>
            </w:pPr>
            <w:r w:rsidRPr="001B7797">
              <w:rPr>
                <w:rFonts w:asciiTheme="minorHAnsi" w:hAnsiTheme="minorHAnsi" w:cs="Arial"/>
                <w:szCs w:val="22"/>
              </w:rPr>
              <w:t>Experience with managing the Jenkins plugins.</w:t>
            </w:r>
          </w:p>
          <w:p w:rsidR="00E62DA9" w:rsidRPr="001B7797" w:rsidRDefault="00E62DA9" w:rsidP="00C13711">
            <w:pPr>
              <w:pStyle w:val="BulletedList1"/>
              <w:numPr>
                <w:ilvl w:val="0"/>
                <w:numId w:val="31"/>
              </w:numPr>
              <w:rPr>
                <w:rFonts w:asciiTheme="minorHAnsi" w:eastAsia="Droid Sans Fallback" w:hAnsiTheme="minorHAnsi" w:cs="Arial"/>
                <w:szCs w:val="22"/>
              </w:rPr>
            </w:pPr>
            <w:r w:rsidRPr="001B7797">
              <w:rPr>
                <w:rFonts w:asciiTheme="minorHAnsi" w:eastAsia="Droid Sans Fallback" w:hAnsiTheme="minorHAnsi" w:cs="Arial"/>
                <w:szCs w:val="22"/>
              </w:rPr>
              <w:t xml:space="preserve">Strong experience with Ubuntu </w:t>
            </w:r>
            <w:r w:rsidR="00367269" w:rsidRPr="001B7797">
              <w:rPr>
                <w:rFonts w:asciiTheme="minorHAnsi" w:eastAsia="Droid Sans Fallback" w:hAnsiTheme="minorHAnsi" w:cs="Arial"/>
                <w:szCs w:val="22"/>
              </w:rPr>
              <w:t>and redhat machines.</w:t>
            </w:r>
          </w:p>
          <w:p w:rsidR="007E4AD1" w:rsidRPr="001B7797" w:rsidRDefault="007E4AD1" w:rsidP="00C13711">
            <w:pPr>
              <w:pStyle w:val="BulletedList1"/>
              <w:numPr>
                <w:ilvl w:val="0"/>
                <w:numId w:val="31"/>
              </w:numPr>
              <w:rPr>
                <w:rFonts w:asciiTheme="minorHAnsi" w:eastAsia="Droid Sans Fallback" w:hAnsiTheme="minorHAnsi" w:cs="Arial"/>
                <w:szCs w:val="22"/>
              </w:rPr>
            </w:pPr>
            <w:r w:rsidRPr="001B7797">
              <w:rPr>
                <w:rFonts w:asciiTheme="minorHAnsi" w:eastAsia="Droid Sans Fallback" w:hAnsiTheme="minorHAnsi" w:cs="Arial"/>
                <w:szCs w:val="22"/>
              </w:rPr>
              <w:t>Working experience with ELK technologies to maintain system level and application level logs.</w:t>
            </w:r>
          </w:p>
          <w:p w:rsidR="00390D37" w:rsidRPr="001B7797" w:rsidRDefault="00390D37" w:rsidP="00C13711">
            <w:pPr>
              <w:pStyle w:val="BulletedList1"/>
              <w:numPr>
                <w:ilvl w:val="0"/>
                <w:numId w:val="31"/>
              </w:numPr>
              <w:rPr>
                <w:rFonts w:asciiTheme="minorHAnsi" w:hAnsiTheme="minorHAnsi" w:cs="Arial"/>
                <w:szCs w:val="22"/>
              </w:rPr>
            </w:pPr>
            <w:r w:rsidRPr="001B7797">
              <w:rPr>
                <w:rFonts w:asciiTheme="minorHAnsi" w:hAnsiTheme="minorHAnsi" w:cs="Arial"/>
                <w:szCs w:val="22"/>
                <w:shd w:val="clear" w:color="auto" w:fill="FFFFFF"/>
              </w:rPr>
              <w:t xml:space="preserve">Having experience with F5 for load balancing </w:t>
            </w:r>
          </w:p>
          <w:p w:rsidR="003448EE" w:rsidRPr="001B7797" w:rsidRDefault="003448EE" w:rsidP="00C13711">
            <w:pPr>
              <w:pStyle w:val="BulletedList1"/>
              <w:numPr>
                <w:ilvl w:val="0"/>
                <w:numId w:val="31"/>
              </w:numPr>
              <w:rPr>
                <w:rFonts w:asciiTheme="minorHAnsi" w:hAnsiTheme="minorHAnsi" w:cs="Arial"/>
                <w:szCs w:val="22"/>
              </w:rPr>
            </w:pPr>
            <w:r w:rsidRPr="001B7797">
              <w:rPr>
                <w:rFonts w:asciiTheme="minorHAnsi" w:hAnsiTheme="minorHAnsi" w:cs="Arial"/>
                <w:szCs w:val="22"/>
                <w:shd w:val="clear" w:color="auto" w:fill="FFFFFF"/>
              </w:rPr>
              <w:t>Actively participate in daily SCRUM meetings and perform daily risk analysis of  backlogs</w:t>
            </w:r>
          </w:p>
          <w:p w:rsidR="003448EE" w:rsidRPr="001B7797" w:rsidRDefault="003448EE" w:rsidP="00C13711">
            <w:pPr>
              <w:pStyle w:val="BulletedList1"/>
              <w:numPr>
                <w:ilvl w:val="0"/>
                <w:numId w:val="31"/>
              </w:numPr>
              <w:rPr>
                <w:rFonts w:asciiTheme="minorHAnsi" w:hAnsiTheme="minorHAnsi" w:cs="Arial"/>
                <w:szCs w:val="22"/>
              </w:rPr>
            </w:pPr>
            <w:r w:rsidRPr="001B7797">
              <w:rPr>
                <w:rFonts w:asciiTheme="minorHAnsi" w:hAnsiTheme="minorHAnsi" w:cs="Arial"/>
                <w:szCs w:val="22"/>
              </w:rPr>
              <w:t xml:space="preserve">Support the Monitoring team by providing required data for their outputs. </w:t>
            </w:r>
          </w:p>
          <w:p w:rsidR="00FD398C" w:rsidRPr="001B7797" w:rsidRDefault="003448EE" w:rsidP="00F1558A">
            <w:pPr>
              <w:pStyle w:val="BulletedList1"/>
              <w:numPr>
                <w:ilvl w:val="0"/>
                <w:numId w:val="31"/>
              </w:numPr>
              <w:rPr>
                <w:rFonts w:asciiTheme="minorHAnsi" w:hAnsiTheme="minorHAnsi" w:cs="Arial"/>
                <w:szCs w:val="22"/>
              </w:rPr>
            </w:pPr>
            <w:r w:rsidRPr="001B7797">
              <w:rPr>
                <w:rFonts w:asciiTheme="minorHAnsi" w:hAnsiTheme="minorHAnsi" w:cs="Arial"/>
                <w:szCs w:val="22"/>
              </w:rPr>
              <w:t>Support the deploy team by providing required data for their outputs.</w:t>
            </w:r>
          </w:p>
          <w:p w:rsidR="001B7797" w:rsidRPr="001B7797" w:rsidRDefault="001B7797" w:rsidP="00F1558A">
            <w:pPr>
              <w:pStyle w:val="BulletedList1"/>
              <w:numPr>
                <w:ilvl w:val="0"/>
                <w:numId w:val="31"/>
              </w:numPr>
              <w:rPr>
                <w:rFonts w:asciiTheme="minorHAnsi" w:hAnsiTheme="minorHAnsi" w:cs="Arial"/>
                <w:szCs w:val="22"/>
              </w:rPr>
            </w:pPr>
            <w:r w:rsidRPr="001B7797">
              <w:rPr>
                <w:rFonts w:asciiTheme="minorHAnsi" w:hAnsiTheme="minorHAnsi" w:cs="Arial"/>
                <w:szCs w:val="22"/>
                <w:shd w:val="clear" w:color="auto" w:fill="FFFFFF"/>
              </w:rPr>
              <w:t>Hands on experience in analysis and system performance tuning, optimization</w:t>
            </w:r>
          </w:p>
          <w:p w:rsidR="001B7797" w:rsidRPr="001B7797" w:rsidRDefault="001B7797" w:rsidP="00F1558A">
            <w:pPr>
              <w:pStyle w:val="BulletedList1"/>
              <w:numPr>
                <w:ilvl w:val="0"/>
                <w:numId w:val="31"/>
              </w:numPr>
              <w:rPr>
                <w:rFonts w:asciiTheme="minorHAnsi" w:hAnsiTheme="minorHAnsi" w:cs="Arial"/>
                <w:szCs w:val="22"/>
              </w:rPr>
            </w:pPr>
            <w:r w:rsidRPr="001B7797">
              <w:rPr>
                <w:rFonts w:asciiTheme="minorHAnsi" w:hAnsiTheme="minorHAnsi" w:cs="Arial"/>
                <w:szCs w:val="22"/>
                <w:shd w:val="clear" w:color="auto" w:fill="FFFFFF"/>
              </w:rPr>
              <w:t>Experience in Python, Perl or Shell Scripting, with experience implementing automation and monitoring using shell scripting and other related tools</w:t>
            </w:r>
          </w:p>
          <w:p w:rsidR="005B2356" w:rsidRPr="001B7797" w:rsidRDefault="005B2356" w:rsidP="006E6926">
            <w:pPr>
              <w:pStyle w:val="BulletedList1"/>
              <w:numPr>
                <w:ilvl w:val="0"/>
                <w:numId w:val="0"/>
              </w:numPr>
              <w:ind w:left="720"/>
              <w:rPr>
                <w:rFonts w:asciiTheme="minorHAnsi" w:hAnsiTheme="minorHAnsi" w:cs="Arial"/>
                <w:szCs w:val="22"/>
              </w:rPr>
            </w:pPr>
          </w:p>
        </w:tc>
      </w:tr>
    </w:tbl>
    <w:p w:rsidR="00B70261" w:rsidRPr="001B7797" w:rsidRDefault="00B70261" w:rsidP="006271FC">
      <w:pPr>
        <w:pStyle w:val="Heading2"/>
        <w:rPr>
          <w:rFonts w:asciiTheme="minorHAnsi" w:hAnsiTheme="minorHAnsi"/>
          <w:sz w:val="22"/>
          <w:szCs w:val="22"/>
        </w:rPr>
      </w:pPr>
      <w:r w:rsidRPr="001B7797">
        <w:rPr>
          <w:rFonts w:asciiTheme="minorHAnsi" w:hAnsiTheme="minorHAnsi"/>
          <w:sz w:val="22"/>
          <w:szCs w:val="22"/>
        </w:rPr>
        <w:t>Educational Qualifications</w:t>
      </w:r>
    </w:p>
    <w:tbl>
      <w:tblPr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9270"/>
      </w:tblGrid>
      <w:tr w:rsidR="00E441CB" w:rsidRPr="001B7797" w:rsidTr="00E441CB">
        <w:trPr>
          <w:cantSplit/>
          <w:trHeight w:val="272"/>
        </w:trPr>
        <w:tc>
          <w:tcPr>
            <w:tcW w:w="9270" w:type="dxa"/>
            <w:tcBorders>
              <w:bottom w:val="nil"/>
            </w:tcBorders>
          </w:tcPr>
          <w:p w:rsidR="00E441CB" w:rsidRPr="001B7797" w:rsidRDefault="00C3427D" w:rsidP="00A54030">
            <w:pPr>
              <w:pStyle w:val="BulletedList1"/>
              <w:numPr>
                <w:ilvl w:val="0"/>
                <w:numId w:val="32"/>
              </w:numPr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 xml:space="preserve">B.Sc. (Computers) from Andhra University in 2002. </w:t>
            </w:r>
          </w:p>
        </w:tc>
      </w:tr>
    </w:tbl>
    <w:p w:rsidR="00B70261" w:rsidRPr="001B7797" w:rsidRDefault="00B70261" w:rsidP="004A1801">
      <w:pPr>
        <w:pStyle w:val="Heading2"/>
        <w:ind w:left="0" w:firstLine="720"/>
        <w:rPr>
          <w:rFonts w:asciiTheme="minorHAnsi" w:hAnsiTheme="minorHAnsi"/>
          <w:sz w:val="22"/>
          <w:szCs w:val="22"/>
        </w:rPr>
      </w:pPr>
      <w:r w:rsidRPr="001B7797">
        <w:rPr>
          <w:rFonts w:asciiTheme="minorHAnsi" w:hAnsiTheme="minorHAnsi"/>
          <w:sz w:val="22"/>
          <w:szCs w:val="22"/>
        </w:rPr>
        <w:t>Achievements &amp; Certifications</w:t>
      </w:r>
    </w:p>
    <w:tbl>
      <w:tblPr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9270"/>
      </w:tblGrid>
      <w:tr w:rsidR="00E441CB" w:rsidRPr="001B7797" w:rsidTr="00E441CB">
        <w:trPr>
          <w:cantSplit/>
          <w:trHeight w:val="272"/>
        </w:trPr>
        <w:tc>
          <w:tcPr>
            <w:tcW w:w="9270" w:type="dxa"/>
            <w:tcBorders>
              <w:bottom w:val="nil"/>
            </w:tcBorders>
          </w:tcPr>
          <w:p w:rsidR="00E441CB" w:rsidRPr="001B7797" w:rsidRDefault="007145B7" w:rsidP="00E86F4D">
            <w:pPr>
              <w:pStyle w:val="BulletedList1"/>
              <w:numPr>
                <w:ilvl w:val="0"/>
                <w:numId w:val="32"/>
              </w:numPr>
              <w:rPr>
                <w:rFonts w:asciiTheme="minorHAnsi" w:hAnsiTheme="minorHAnsi"/>
                <w:szCs w:val="22"/>
              </w:rPr>
            </w:pPr>
            <w:r w:rsidRPr="001B7797">
              <w:rPr>
                <w:rFonts w:asciiTheme="minorHAnsi" w:hAnsiTheme="minorHAnsi"/>
                <w:szCs w:val="22"/>
              </w:rPr>
              <w:t>AWS</w:t>
            </w:r>
            <w:r w:rsidR="00C3427D" w:rsidRPr="001B7797">
              <w:rPr>
                <w:rFonts w:asciiTheme="minorHAnsi" w:hAnsiTheme="minorHAnsi"/>
                <w:szCs w:val="22"/>
              </w:rPr>
              <w:t xml:space="preserve"> </w:t>
            </w:r>
            <w:r w:rsidR="00E86F4D">
              <w:rPr>
                <w:rFonts w:asciiTheme="minorHAnsi" w:hAnsiTheme="minorHAnsi"/>
                <w:szCs w:val="22"/>
              </w:rPr>
              <w:t>Solutions Architect Associate</w:t>
            </w:r>
          </w:p>
        </w:tc>
      </w:tr>
    </w:tbl>
    <w:p w:rsidR="00275382" w:rsidRPr="001B7797" w:rsidRDefault="00275382" w:rsidP="00275382">
      <w:pPr>
        <w:pStyle w:val="Body"/>
        <w:rPr>
          <w:rFonts w:asciiTheme="minorHAnsi" w:hAnsiTheme="minorHAnsi" w:cs="Arial"/>
          <w:snapToGrid w:val="0"/>
          <w:sz w:val="22"/>
          <w:szCs w:val="22"/>
        </w:rPr>
      </w:pPr>
      <w:r w:rsidRPr="001B7797">
        <w:rPr>
          <w:rFonts w:asciiTheme="minorHAnsi" w:hAnsiTheme="minorHAnsi"/>
          <w:sz w:val="22"/>
          <w:szCs w:val="22"/>
        </w:rPr>
        <w:br w:type="page"/>
      </w:r>
    </w:p>
    <w:p w:rsidR="00D86906" w:rsidRPr="001B7797" w:rsidRDefault="00322482" w:rsidP="00A17514">
      <w:pPr>
        <w:pStyle w:val="Heading2"/>
        <w:spacing w:after="0"/>
        <w:rPr>
          <w:rFonts w:asciiTheme="minorHAnsi" w:hAnsiTheme="minorHAnsi"/>
          <w:sz w:val="22"/>
          <w:szCs w:val="22"/>
        </w:rPr>
      </w:pPr>
      <w:r w:rsidRPr="001B7797">
        <w:rPr>
          <w:rFonts w:asciiTheme="minorHAnsi" w:hAnsiTheme="minorHAnsi"/>
          <w:sz w:val="22"/>
          <w:szCs w:val="22"/>
        </w:rPr>
        <w:lastRenderedPageBreak/>
        <w:t xml:space="preserve">Projects </w:t>
      </w:r>
      <w:r w:rsidR="00B31BF3" w:rsidRPr="001B7797">
        <w:rPr>
          <w:rFonts w:asciiTheme="minorHAnsi" w:hAnsiTheme="minorHAnsi"/>
          <w:sz w:val="22"/>
          <w:szCs w:val="22"/>
        </w:rPr>
        <w:t>W</w:t>
      </w:r>
      <w:r w:rsidRPr="001B7797">
        <w:rPr>
          <w:rFonts w:asciiTheme="minorHAnsi" w:hAnsiTheme="minorHAnsi"/>
          <w:sz w:val="22"/>
          <w:szCs w:val="22"/>
        </w:rPr>
        <w:t>orked on at Virtusa</w:t>
      </w:r>
      <w:r w:rsidR="00F962E7" w:rsidRPr="001B7797">
        <w:rPr>
          <w:rFonts w:asciiTheme="minorHAnsi" w:hAnsiTheme="minorHAnsi"/>
          <w:sz w:val="22"/>
          <w:szCs w:val="22"/>
        </w:rPr>
        <w:t xml:space="preserve"> 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7"/>
        <w:gridCol w:w="7535"/>
      </w:tblGrid>
      <w:tr w:rsidR="00234094" w:rsidRPr="001B7797" w:rsidTr="00C669F1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234094">
            <w:pPr>
              <w:pStyle w:val="ProjectDetails"/>
              <w:rPr>
                <w:rFonts w:asciiTheme="minorHAnsi" w:hAnsiTheme="minorHAnsi" w:cs="Arial"/>
                <w:b w:val="0"/>
              </w:rPr>
            </w:pPr>
            <w:r w:rsidRPr="001B7797">
              <w:rPr>
                <w:rFonts w:asciiTheme="minorHAnsi" w:hAnsiTheme="minorHAnsi" w:cs="Arial"/>
                <w:b w:val="0"/>
              </w:rPr>
              <w:t>Project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234094">
            <w:pPr>
              <w:pStyle w:val="ProjectDetails"/>
              <w:rPr>
                <w:rFonts w:asciiTheme="minorHAnsi" w:hAnsiTheme="minorHAnsi" w:cs="Arial"/>
                <w:b w:val="0"/>
              </w:rPr>
            </w:pPr>
            <w:r w:rsidRPr="001B7797">
              <w:rPr>
                <w:rFonts w:asciiTheme="minorHAnsi" w:hAnsiTheme="minorHAnsi" w:cs="Arial"/>
                <w:b w:val="0"/>
              </w:rPr>
              <w:t>BT-WLMS Infra automation &amp; Continuous Delivery Pipeline</w:t>
            </w:r>
          </w:p>
        </w:tc>
      </w:tr>
      <w:tr w:rsidR="00234094" w:rsidRPr="001B7797" w:rsidTr="00C669F1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234094">
            <w:pPr>
              <w:pStyle w:val="ProjectDetails"/>
              <w:rPr>
                <w:rFonts w:asciiTheme="minorHAnsi" w:hAnsiTheme="minorHAnsi" w:cs="Arial"/>
                <w:b w:val="0"/>
              </w:rPr>
            </w:pPr>
            <w:r w:rsidRPr="001B7797">
              <w:rPr>
                <w:rFonts w:asciiTheme="minorHAnsi" w:hAnsiTheme="minorHAnsi" w:cs="Arial"/>
                <w:b w:val="0"/>
              </w:rPr>
              <w:t xml:space="preserve">Role 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234094">
            <w:pPr>
              <w:pStyle w:val="ExperienceTitleChar2"/>
              <w:rPr>
                <w:rFonts w:asciiTheme="minorHAnsi" w:hAnsiTheme="minorHAnsi" w:cs="Arial"/>
                <w:sz w:val="22"/>
                <w:szCs w:val="22"/>
              </w:rPr>
            </w:pPr>
            <w:r w:rsidRPr="001B7797">
              <w:rPr>
                <w:rFonts w:asciiTheme="minorHAnsi" w:hAnsiTheme="minorHAnsi" w:cs="Arial"/>
                <w:sz w:val="22"/>
                <w:szCs w:val="22"/>
              </w:rPr>
              <w:t>Senior Associate</w:t>
            </w:r>
          </w:p>
        </w:tc>
      </w:tr>
      <w:tr w:rsidR="00234094" w:rsidRPr="001B7797" w:rsidTr="00C669F1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234094">
            <w:pPr>
              <w:pStyle w:val="ProjectDetails"/>
              <w:rPr>
                <w:rFonts w:asciiTheme="minorHAnsi" w:hAnsiTheme="minorHAnsi" w:cs="Arial"/>
                <w:b w:val="0"/>
              </w:rPr>
            </w:pPr>
            <w:r w:rsidRPr="001B7797">
              <w:rPr>
                <w:rFonts w:asciiTheme="minorHAnsi" w:hAnsiTheme="minorHAnsi" w:cs="Arial"/>
                <w:b w:val="0"/>
              </w:rPr>
              <w:t>Duration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234094">
            <w:pPr>
              <w:pStyle w:val="ExperienceTitleChar2"/>
              <w:rPr>
                <w:rFonts w:asciiTheme="minorHAnsi" w:hAnsiTheme="minorHAnsi" w:cs="Arial"/>
                <w:sz w:val="22"/>
                <w:szCs w:val="22"/>
              </w:rPr>
            </w:pPr>
            <w:r w:rsidRPr="001B7797">
              <w:rPr>
                <w:rFonts w:asciiTheme="minorHAnsi" w:hAnsiTheme="minorHAnsi" w:cs="Arial"/>
                <w:sz w:val="22"/>
                <w:szCs w:val="22"/>
              </w:rPr>
              <w:t>October 7</w:t>
            </w:r>
            <w:r w:rsidRPr="001B7797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1B7797">
              <w:rPr>
                <w:rFonts w:asciiTheme="minorHAnsi" w:hAnsiTheme="minorHAnsi" w:cs="Arial"/>
                <w:sz w:val="22"/>
                <w:szCs w:val="22"/>
              </w:rPr>
              <w:t xml:space="preserve"> to till date</w:t>
            </w:r>
          </w:p>
        </w:tc>
      </w:tr>
      <w:tr w:rsidR="00234094" w:rsidRPr="001B7797" w:rsidTr="00C669F1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234094">
            <w:pPr>
              <w:pStyle w:val="ProjectDetails"/>
              <w:rPr>
                <w:rFonts w:asciiTheme="minorHAnsi" w:hAnsiTheme="minorHAnsi" w:cs="Arial"/>
                <w:b w:val="0"/>
              </w:rPr>
            </w:pPr>
            <w:r w:rsidRPr="001B7797">
              <w:rPr>
                <w:rFonts w:asciiTheme="minorHAnsi" w:hAnsiTheme="minorHAnsi" w:cs="Arial"/>
                <w:b w:val="0"/>
              </w:rPr>
              <w:t>Domain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234094">
            <w:pPr>
              <w:pStyle w:val="ExperienceTitleChar2"/>
              <w:rPr>
                <w:rFonts w:asciiTheme="minorHAnsi" w:hAnsiTheme="minorHAnsi" w:cs="Arial"/>
                <w:sz w:val="22"/>
                <w:szCs w:val="22"/>
              </w:rPr>
            </w:pPr>
            <w:r w:rsidRPr="001B7797">
              <w:rPr>
                <w:rFonts w:asciiTheme="minorHAnsi" w:hAnsiTheme="minorHAnsi" w:cs="Arial"/>
                <w:sz w:val="22"/>
                <w:szCs w:val="22"/>
              </w:rPr>
              <w:t>Telecom</w:t>
            </w:r>
          </w:p>
        </w:tc>
      </w:tr>
      <w:tr w:rsidR="00234094" w:rsidRPr="001B7797" w:rsidTr="00C669F1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234094">
            <w:pPr>
              <w:pStyle w:val="ProjectDetails"/>
              <w:rPr>
                <w:rFonts w:asciiTheme="minorHAnsi" w:hAnsiTheme="minorHAnsi" w:cs="Arial"/>
                <w:b w:val="0"/>
              </w:rPr>
            </w:pPr>
            <w:r w:rsidRPr="001B7797">
              <w:rPr>
                <w:rFonts w:asciiTheme="minorHAnsi" w:hAnsiTheme="minorHAnsi" w:cs="Arial"/>
                <w:b w:val="0"/>
              </w:rPr>
              <w:t>Technology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234094">
            <w:pPr>
              <w:pStyle w:val="ExperienceTitleChar2"/>
              <w:rPr>
                <w:rFonts w:asciiTheme="minorHAnsi" w:hAnsiTheme="minorHAnsi" w:cs="Arial"/>
                <w:sz w:val="22"/>
                <w:szCs w:val="22"/>
              </w:rPr>
            </w:pPr>
            <w:r w:rsidRPr="001B7797">
              <w:rPr>
                <w:rFonts w:asciiTheme="minorHAnsi" w:hAnsiTheme="minorHAnsi" w:cs="Arial"/>
                <w:sz w:val="22"/>
                <w:szCs w:val="22"/>
              </w:rPr>
              <w:t>BT-Cloud (Apache CloudStack), Terraform Scripts, Ruby, GO, Puppet, Nexus, Jenkins, Sensu system/application monitoring and ELK(Elasticsearch, Logstash and Kibana) Centralized logging.</w:t>
            </w:r>
          </w:p>
          <w:p w:rsidR="00234094" w:rsidRPr="001B7797" w:rsidRDefault="00234094" w:rsidP="00234094">
            <w:pPr>
              <w:pStyle w:val="ExperienceTitleChar2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34094" w:rsidRPr="001B7797" w:rsidTr="00C669F1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234094">
            <w:pPr>
              <w:pStyle w:val="ProjectDetails"/>
              <w:rPr>
                <w:rFonts w:asciiTheme="minorHAnsi" w:hAnsiTheme="minorHAnsi" w:cs="Arial"/>
                <w:b w:val="0"/>
              </w:rPr>
            </w:pPr>
            <w:r w:rsidRPr="001B7797">
              <w:rPr>
                <w:rFonts w:asciiTheme="minorHAnsi" w:hAnsiTheme="minorHAnsi" w:cs="Arial"/>
                <w:b w:val="0"/>
              </w:rPr>
              <w:t>Project Description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34094" w:rsidRPr="001B7797" w:rsidRDefault="00234094" w:rsidP="00387F53">
            <w:pPr>
              <w:pStyle w:val="ExperienceTitleChar2"/>
              <w:rPr>
                <w:rFonts w:asciiTheme="minorHAnsi" w:hAnsiTheme="minorHAnsi" w:cs="Arial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 xml:space="preserve">BT- White Label Managed service is designed for customers who want to sell “white label” products such as voice, Internet access, data services, </w:t>
            </w:r>
            <w:r w:rsidR="00B41660" w:rsidRPr="001B7797">
              <w:rPr>
                <w:rFonts w:asciiTheme="minorHAnsi" w:hAnsiTheme="minorHAnsi"/>
                <w:sz w:val="22"/>
                <w:szCs w:val="22"/>
              </w:rPr>
              <w:t xml:space="preserve"> applications</w:t>
            </w:r>
            <w:r w:rsidRPr="001B7797">
              <w:rPr>
                <w:rFonts w:asciiTheme="minorHAnsi" w:hAnsiTheme="minorHAnsi"/>
                <w:sz w:val="22"/>
                <w:szCs w:val="22"/>
              </w:rPr>
              <w:t xml:space="preserve"> and support services as their own.</w:t>
            </w:r>
          </w:p>
        </w:tc>
      </w:tr>
      <w:tr w:rsidR="00D93AF7" w:rsidRPr="001B7797" w:rsidTr="0030299E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ProjectDetails"/>
              <w:rPr>
                <w:rFonts w:asciiTheme="minorHAnsi" w:hAnsiTheme="minorHAnsi"/>
              </w:rPr>
            </w:pPr>
            <w:r w:rsidRPr="001B7797">
              <w:rPr>
                <w:rFonts w:asciiTheme="minorHAnsi" w:hAnsiTheme="minorHAnsi"/>
              </w:rPr>
              <w:t>Project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ProjectDetails"/>
              <w:rPr>
                <w:rFonts w:asciiTheme="minorHAnsi" w:hAnsiTheme="minorHAnsi"/>
              </w:rPr>
            </w:pPr>
            <w:r w:rsidRPr="001B7797">
              <w:rPr>
                <w:rFonts w:asciiTheme="minorHAnsi" w:hAnsiTheme="minorHAnsi"/>
              </w:rPr>
              <w:t>AWS Relational Data Services POC for S&amp;P</w:t>
            </w:r>
          </w:p>
        </w:tc>
      </w:tr>
      <w:tr w:rsidR="00D93AF7" w:rsidRPr="001B7797" w:rsidTr="0030299E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ProjectDetails"/>
              <w:rPr>
                <w:rFonts w:asciiTheme="minorHAnsi" w:hAnsiTheme="minorHAnsi"/>
              </w:rPr>
            </w:pPr>
            <w:r w:rsidRPr="001B7797">
              <w:rPr>
                <w:rFonts w:asciiTheme="minorHAnsi" w:hAnsiTheme="minorHAnsi"/>
              </w:rPr>
              <w:t xml:space="preserve">Role 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Consultant</w:t>
            </w:r>
          </w:p>
        </w:tc>
      </w:tr>
      <w:tr w:rsidR="00D93AF7" w:rsidRPr="001B7797" w:rsidTr="0030299E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ProjectDetails"/>
              <w:rPr>
                <w:rFonts w:asciiTheme="minorHAnsi" w:hAnsiTheme="minorHAnsi"/>
              </w:rPr>
            </w:pPr>
            <w:r w:rsidRPr="001B7797">
              <w:rPr>
                <w:rFonts w:asciiTheme="minorHAnsi" w:hAnsiTheme="minorHAnsi"/>
              </w:rPr>
              <w:t>Duration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Aug 2015 to Sep 2015.</w:t>
            </w:r>
            <w:r w:rsidR="00FE3BB2" w:rsidRPr="001B7797">
              <w:rPr>
                <w:rFonts w:asciiTheme="minorHAnsi" w:hAnsiTheme="minorHAnsi"/>
                <w:sz w:val="22"/>
                <w:szCs w:val="22"/>
              </w:rPr>
              <w:t xml:space="preserve"> ( 3 months)</w:t>
            </w:r>
          </w:p>
        </w:tc>
      </w:tr>
      <w:tr w:rsidR="00D93AF7" w:rsidRPr="001B7797" w:rsidTr="0030299E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ProjectDetails"/>
              <w:rPr>
                <w:rFonts w:asciiTheme="minorHAnsi" w:hAnsiTheme="minorHAnsi"/>
              </w:rPr>
            </w:pPr>
            <w:r w:rsidRPr="001B7797">
              <w:rPr>
                <w:rFonts w:asciiTheme="minorHAnsi" w:hAnsiTheme="minorHAnsi"/>
              </w:rPr>
              <w:t>Domain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Amazon Web Services</w:t>
            </w:r>
          </w:p>
        </w:tc>
      </w:tr>
      <w:tr w:rsidR="00D93AF7" w:rsidRPr="001B7797" w:rsidTr="0030299E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ProjectDetails"/>
              <w:rPr>
                <w:rFonts w:asciiTheme="minorHAnsi" w:hAnsiTheme="minorHAnsi"/>
              </w:rPr>
            </w:pPr>
            <w:r w:rsidRPr="001B7797">
              <w:rPr>
                <w:rFonts w:asciiTheme="minorHAnsi" w:hAnsiTheme="minorHAnsi"/>
              </w:rPr>
              <w:t>Technology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AWS Cloud</w:t>
            </w:r>
          </w:p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AWS EC2</w:t>
            </w:r>
          </w:p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Oracle RDS (Relational Database Services)</w:t>
            </w:r>
          </w:p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Perl Modules,</w:t>
            </w:r>
          </w:p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Oracle Export and Import Utilities</w:t>
            </w:r>
          </w:p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Oracle Data Pump</w:t>
            </w:r>
          </w:p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Oracle Golden Gate</w:t>
            </w:r>
          </w:p>
        </w:tc>
      </w:tr>
      <w:tr w:rsidR="00D93AF7" w:rsidRPr="001B7797" w:rsidTr="0030299E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ProjectDetails"/>
              <w:rPr>
                <w:rFonts w:asciiTheme="minorHAnsi" w:hAnsiTheme="minorHAnsi"/>
              </w:rPr>
            </w:pPr>
            <w:r w:rsidRPr="001B7797">
              <w:rPr>
                <w:rFonts w:asciiTheme="minorHAnsi" w:hAnsiTheme="minorHAnsi"/>
              </w:rPr>
              <w:t>Project Description</w:t>
            </w:r>
          </w:p>
          <w:p w:rsidR="00D93AF7" w:rsidRPr="001B7797" w:rsidRDefault="00D93AF7" w:rsidP="00D93AF7">
            <w:pPr>
              <w:pStyle w:val="ProjectDetails"/>
              <w:rPr>
                <w:rFonts w:asciiTheme="minorHAnsi" w:hAnsiTheme="minorHAnsi"/>
              </w:rPr>
            </w:pP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Multi-AZ deployment with Automatic failover.</w:t>
            </w:r>
          </w:p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Using Import / Export to move initial database dump to S3.</w:t>
            </w:r>
          </w:p>
          <w:p w:rsidR="00D93AF7" w:rsidRPr="001B7797" w:rsidRDefault="00D93AF7" w:rsidP="00D93AF7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 w:rsidRPr="001B7797">
              <w:rPr>
                <w:rFonts w:asciiTheme="minorHAnsi" w:hAnsiTheme="minorHAnsi"/>
                <w:sz w:val="22"/>
                <w:szCs w:val="22"/>
              </w:rPr>
              <w:t>Setup data synchronization using Oracle Golden Gate.</w:t>
            </w:r>
          </w:p>
        </w:tc>
      </w:tr>
    </w:tbl>
    <w:p w:rsidR="00D93AF7" w:rsidRPr="001B7797" w:rsidRDefault="00D93AF7" w:rsidP="00D93AF7">
      <w:pPr>
        <w:pStyle w:val="Heading2"/>
        <w:ind w:left="0"/>
        <w:rPr>
          <w:rFonts w:asciiTheme="minorHAnsi" w:hAnsiTheme="minorHAnsi"/>
          <w:sz w:val="22"/>
          <w:szCs w:val="22"/>
        </w:rPr>
      </w:pPr>
    </w:p>
    <w:p w:rsidR="00FE2B75" w:rsidRDefault="00FE2B75" w:rsidP="00CC732F">
      <w:pPr>
        <w:pStyle w:val="Heading2"/>
        <w:rPr>
          <w:rFonts w:asciiTheme="minorHAnsi" w:hAnsiTheme="minorHAnsi"/>
          <w:sz w:val="22"/>
          <w:szCs w:val="22"/>
        </w:rPr>
      </w:pPr>
    </w:p>
    <w:p w:rsidR="00FE2B75" w:rsidRDefault="00FE2B75" w:rsidP="00CC732F">
      <w:pPr>
        <w:pStyle w:val="Heading2"/>
        <w:rPr>
          <w:rFonts w:asciiTheme="minorHAnsi" w:hAnsiTheme="minorHAnsi"/>
          <w:sz w:val="22"/>
          <w:szCs w:val="22"/>
        </w:rPr>
      </w:pPr>
    </w:p>
    <w:p w:rsidR="00FE2B75" w:rsidRDefault="00FE2B75" w:rsidP="00CC732F">
      <w:pPr>
        <w:pStyle w:val="Heading2"/>
        <w:rPr>
          <w:rFonts w:asciiTheme="minorHAnsi" w:hAnsiTheme="minorHAnsi"/>
          <w:sz w:val="22"/>
          <w:szCs w:val="22"/>
        </w:rPr>
      </w:pPr>
    </w:p>
    <w:p w:rsidR="00FE2B75" w:rsidRDefault="00FE2B75" w:rsidP="00CC732F">
      <w:pPr>
        <w:pStyle w:val="Heading2"/>
        <w:rPr>
          <w:rFonts w:asciiTheme="minorHAnsi" w:hAnsiTheme="minorHAnsi"/>
          <w:sz w:val="22"/>
          <w:szCs w:val="22"/>
        </w:rPr>
      </w:pPr>
    </w:p>
    <w:p w:rsidR="00073AA7" w:rsidRPr="001B7797" w:rsidRDefault="00073AA7" w:rsidP="00B906BE">
      <w:pPr>
        <w:pStyle w:val="Heading2"/>
        <w:ind w:left="0"/>
        <w:rPr>
          <w:rFonts w:asciiTheme="minorHAnsi" w:hAnsiTheme="minorHAnsi"/>
          <w:sz w:val="22"/>
          <w:szCs w:val="22"/>
        </w:rPr>
      </w:pPr>
    </w:p>
    <w:sdt>
      <w:sdtPr>
        <w:rPr>
          <w:rFonts w:asciiTheme="minorHAnsi" w:hAnsiTheme="minorHAnsi"/>
          <w:b w:val="0"/>
          <w:iCs w:val="0"/>
          <w:sz w:val="20"/>
          <w:szCs w:val="24"/>
        </w:rPr>
        <w:alias w:val="Prior Virtusa Project Container"/>
        <w:tag w:val="PriorVirtusaProjectContainer"/>
        <w:id w:val="334425263"/>
        <w:placeholder>
          <w:docPart w:val="DD74F662D2AF4378B3D6996EBAF21E32"/>
        </w:placeholder>
      </w:sdtPr>
      <w:sdtEndPr/>
      <w:sdtContent>
        <w:sdt>
          <w:sdtPr>
            <w:rPr>
              <w:rFonts w:asciiTheme="minorHAnsi" w:hAnsiTheme="minorHAnsi"/>
              <w:b w:val="0"/>
              <w:iCs w:val="0"/>
              <w:sz w:val="20"/>
              <w:szCs w:val="24"/>
            </w:rPr>
            <w:alias w:val="Project Item"/>
            <w:tag w:val="PriorVirtusaProjectItemRecursive"/>
            <w:id w:val="1517193724"/>
            <w:placeholder>
              <w:docPart w:val="DD74F662D2AF4378B3D6996EBAF21E32"/>
            </w:placeholder>
          </w:sdtPr>
          <w:sdtEndPr/>
          <w:sdtContent>
            <w:tbl>
              <w:tblPr>
                <w:tblW w:w="0" w:type="auto"/>
                <w:tblInd w:w="82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CellMar>
                  <w:left w:w="115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1707"/>
                <w:gridCol w:w="7535"/>
              </w:tblGrid>
              <w:tr w:rsidR="00B049FE" w:rsidRPr="001B7797" w:rsidTr="00C669F1">
                <w:tc>
                  <w:tcPr>
                    <w:tcW w:w="1707" w:type="dxa"/>
                    <w:shd w:val="clear" w:color="auto" w:fill="F2F2F2" w:themeFill="background1" w:themeFillShade="F2"/>
                    <w:tcMar>
                      <w:top w:w="86" w:type="dxa"/>
                      <w:left w:w="115" w:type="dxa"/>
                      <w:bottom w:w="86" w:type="dxa"/>
                      <w:right w:w="115" w:type="dxa"/>
                    </w:tcMar>
                  </w:tcPr>
                  <w:p w:rsidR="00B049FE" w:rsidRPr="001B7797" w:rsidRDefault="00B049FE" w:rsidP="00952124">
                    <w:pPr>
                      <w:pStyle w:val="ProjectDetails"/>
                      <w:rPr>
                        <w:rFonts w:asciiTheme="minorHAnsi" w:hAnsiTheme="minorHAnsi"/>
                      </w:rPr>
                    </w:pPr>
                    <w:r w:rsidRPr="001B7797">
                      <w:rPr>
                        <w:rFonts w:asciiTheme="minorHAnsi" w:hAnsiTheme="minorHAnsi"/>
                      </w:rPr>
                      <w:t>Project</w:t>
                    </w:r>
                  </w:p>
                </w:tc>
                <w:tc>
                  <w:tcPr>
                    <w:tcW w:w="7535" w:type="dxa"/>
                    <w:tcMar>
                      <w:top w:w="86" w:type="dxa"/>
                      <w:left w:w="115" w:type="dxa"/>
                      <w:bottom w:w="86" w:type="dxa"/>
                      <w:right w:w="115" w:type="dxa"/>
                    </w:tcMar>
                  </w:tcPr>
                  <w:p w:rsidR="00B049FE" w:rsidRPr="001B7797" w:rsidRDefault="004B5DD4" w:rsidP="00952124">
                    <w:pPr>
                      <w:pStyle w:val="ProjectDetails"/>
                      <w:rPr>
                        <w:rFonts w:asciiTheme="minorHAnsi" w:hAnsiTheme="minorHAnsi"/>
                      </w:rPr>
                    </w:pPr>
                    <w:sdt>
                      <w:sdtPr>
                        <w:rPr>
                          <w:rFonts w:asciiTheme="minorHAnsi" w:hAnsiTheme="minorHAnsi"/>
                        </w:rPr>
                        <w:alias w:val="Project Name"/>
                        <w:tag w:val="ProjectNameNonRecursive"/>
                        <w:id w:val="-238719587"/>
                        <w:placeholder>
                          <w:docPart w:val="2D809275404F4A679F43A3998EB3357A"/>
                        </w:placeholder>
                      </w:sdtPr>
                      <w:sdtEndPr/>
                      <w:sdtContent>
                        <w:r w:rsidR="008F2A62" w:rsidRPr="001B7797">
                          <w:rPr>
                            <w:rFonts w:asciiTheme="minorHAnsi" w:hAnsiTheme="minorHAnsi"/>
                          </w:rPr>
                          <w:t>Learning Management System</w:t>
                        </w:r>
                      </w:sdtContent>
                    </w:sdt>
                  </w:p>
                </w:tc>
              </w:tr>
              <w:tr w:rsidR="00B049FE" w:rsidRPr="001B7797" w:rsidTr="00C669F1">
                <w:tc>
                  <w:tcPr>
                    <w:tcW w:w="1707" w:type="dxa"/>
                    <w:shd w:val="clear" w:color="auto" w:fill="F2F2F2" w:themeFill="background1" w:themeFillShade="F2"/>
                    <w:tcMar>
                      <w:top w:w="86" w:type="dxa"/>
                      <w:left w:w="115" w:type="dxa"/>
                      <w:bottom w:w="86" w:type="dxa"/>
                      <w:right w:w="115" w:type="dxa"/>
                    </w:tcMar>
                  </w:tcPr>
                  <w:p w:rsidR="00B049FE" w:rsidRPr="001B7797" w:rsidRDefault="00B049FE" w:rsidP="00952124">
                    <w:pPr>
                      <w:pStyle w:val="ProjectDetails"/>
                      <w:rPr>
                        <w:rFonts w:asciiTheme="minorHAnsi" w:hAnsiTheme="minorHAnsi"/>
                      </w:rPr>
                    </w:pPr>
                    <w:r w:rsidRPr="001B7797">
                      <w:rPr>
                        <w:rFonts w:asciiTheme="minorHAnsi" w:hAnsiTheme="minorHAnsi"/>
                      </w:rPr>
                      <w:t xml:space="preserve">Role </w:t>
                    </w:r>
                  </w:p>
                </w:tc>
                <w:tc>
                  <w:tcPr>
                    <w:tcW w:w="7535" w:type="dxa"/>
                    <w:tcMar>
                      <w:top w:w="86" w:type="dxa"/>
                      <w:left w:w="115" w:type="dxa"/>
                      <w:bottom w:w="86" w:type="dxa"/>
                      <w:right w:w="115" w:type="dxa"/>
                    </w:tcMar>
                  </w:tcPr>
                  <w:p w:rsidR="00B049FE" w:rsidRPr="001B7797" w:rsidRDefault="004B5DD4" w:rsidP="0001097F">
                    <w:pPr>
                      <w:pStyle w:val="ExperienceTitleChar2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sdt>
                      <w:sdtPr>
                        <w:rPr>
                          <w:rFonts w:asciiTheme="minorHAnsi" w:hAnsiTheme="minorHAnsi"/>
                          <w:sz w:val="22"/>
                          <w:szCs w:val="22"/>
                        </w:rPr>
                        <w:alias w:val="Role"/>
                        <w:tag w:val="ProjectRoleNonRecursive"/>
                        <w:id w:val="1903866631"/>
                        <w:placeholder>
                          <w:docPart w:val="2D809275404F4A679F43A3998EB3357A"/>
                        </w:placeholder>
                      </w:sdtPr>
                      <w:sdtEndPr/>
                      <w:sdtContent>
                        <w:r w:rsidR="0001097F" w:rsidRPr="001B7797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DevOps Engineer</w:t>
                        </w:r>
                      </w:sdtContent>
                    </w:sdt>
                  </w:p>
                </w:tc>
              </w:tr>
              <w:tr w:rsidR="00B049FE" w:rsidRPr="001B7797" w:rsidTr="00C669F1">
                <w:tc>
                  <w:tcPr>
                    <w:tcW w:w="1707" w:type="dxa"/>
                    <w:shd w:val="clear" w:color="auto" w:fill="F2F2F2" w:themeFill="background1" w:themeFillShade="F2"/>
                    <w:tcMar>
                      <w:top w:w="86" w:type="dxa"/>
                      <w:left w:w="115" w:type="dxa"/>
                      <w:bottom w:w="86" w:type="dxa"/>
                      <w:right w:w="115" w:type="dxa"/>
                    </w:tcMar>
                  </w:tcPr>
                  <w:p w:rsidR="00B049FE" w:rsidRPr="001B7797" w:rsidRDefault="00B049FE" w:rsidP="00952124">
                    <w:pPr>
                      <w:pStyle w:val="ProjectDetails"/>
                      <w:rPr>
                        <w:rFonts w:asciiTheme="minorHAnsi" w:hAnsiTheme="minorHAnsi"/>
                      </w:rPr>
                    </w:pPr>
                    <w:r w:rsidRPr="001B7797">
                      <w:rPr>
                        <w:rFonts w:asciiTheme="minorHAnsi" w:hAnsiTheme="minorHAnsi"/>
                      </w:rPr>
                      <w:t>Duration</w:t>
                    </w:r>
                  </w:p>
                </w:tc>
                <w:tc>
                  <w:tcPr>
                    <w:tcW w:w="7535" w:type="dxa"/>
                    <w:tcMar>
                      <w:top w:w="86" w:type="dxa"/>
                      <w:left w:w="115" w:type="dxa"/>
                      <w:bottom w:w="86" w:type="dxa"/>
                      <w:right w:w="115" w:type="dxa"/>
                    </w:tcMar>
                  </w:tcPr>
                  <w:p w:rsidR="00B049FE" w:rsidRPr="001B7797" w:rsidRDefault="00837604" w:rsidP="005006D2">
                    <w:pPr>
                      <w:pStyle w:val="ExperienceTitleChar2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/>
                        <w:sz w:val="22"/>
                        <w:szCs w:val="22"/>
                      </w:rPr>
                      <w:t>June 2013</w:t>
                    </w:r>
                    <w:r w:rsidR="005006D2" w:rsidRPr="001B7797">
                      <w:rPr>
                        <w:rFonts w:asciiTheme="minorHAnsi" w:hAnsiTheme="minorHAnsi"/>
                        <w:sz w:val="22"/>
                        <w:szCs w:val="22"/>
                      </w:rPr>
                      <w:t xml:space="preserve"> to June 2015</w:t>
                    </w:r>
                  </w:p>
                </w:tc>
              </w:tr>
              <w:tr w:rsidR="00B049FE" w:rsidRPr="001B7797" w:rsidTr="00C669F1">
                <w:tc>
                  <w:tcPr>
                    <w:tcW w:w="1707" w:type="dxa"/>
                    <w:shd w:val="clear" w:color="auto" w:fill="F2F2F2" w:themeFill="background1" w:themeFillShade="F2"/>
                    <w:tcMar>
                      <w:top w:w="86" w:type="dxa"/>
                      <w:left w:w="115" w:type="dxa"/>
                      <w:bottom w:w="86" w:type="dxa"/>
                      <w:right w:w="115" w:type="dxa"/>
                    </w:tcMar>
                  </w:tcPr>
                  <w:p w:rsidR="00B049FE" w:rsidRPr="001B7797" w:rsidRDefault="00B049FE" w:rsidP="00952124">
                    <w:pPr>
                      <w:pStyle w:val="ProjectDetails"/>
                      <w:rPr>
                        <w:rFonts w:asciiTheme="minorHAnsi" w:hAnsiTheme="minorHAnsi"/>
                      </w:rPr>
                    </w:pPr>
                    <w:r w:rsidRPr="001B7797">
                      <w:rPr>
                        <w:rFonts w:asciiTheme="minorHAnsi" w:hAnsiTheme="minorHAnsi"/>
                      </w:rPr>
                      <w:t>Domain</w:t>
                    </w:r>
                  </w:p>
                </w:tc>
                <w:tc>
                  <w:tcPr>
                    <w:tcW w:w="7535" w:type="dxa"/>
                    <w:tcMar>
                      <w:top w:w="86" w:type="dxa"/>
                      <w:left w:w="115" w:type="dxa"/>
                      <w:bottom w:w="86" w:type="dxa"/>
                      <w:right w:w="115" w:type="dxa"/>
                    </w:tcMar>
                  </w:tcPr>
                  <w:p w:rsidR="00B049FE" w:rsidRPr="001B7797" w:rsidRDefault="004B5DD4" w:rsidP="00952124">
                    <w:pPr>
                      <w:pStyle w:val="ExperienceTitleChar2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sdt>
                      <w:sdtPr>
                        <w:rPr>
                          <w:rFonts w:asciiTheme="minorHAnsi" w:hAnsiTheme="minorHAnsi"/>
                          <w:sz w:val="22"/>
                          <w:szCs w:val="22"/>
                        </w:rPr>
                        <w:alias w:val="Project Domain"/>
                        <w:tag w:val="ProjectDomainNonRecursive"/>
                        <w:id w:val="1687712695"/>
                        <w:placeholder>
                          <w:docPart w:val="2D809275404F4A679F43A3998EB3357A"/>
                        </w:placeholder>
                      </w:sdtPr>
                      <w:sdtEndPr/>
                      <w:sdtContent>
                        <w:r w:rsidR="00415F6B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Cloud LMS</w:t>
                        </w:r>
                      </w:sdtContent>
                    </w:sdt>
                  </w:p>
                </w:tc>
              </w:tr>
              <w:tr w:rsidR="00B049FE" w:rsidRPr="001B7797" w:rsidTr="00C669F1">
                <w:tc>
                  <w:tcPr>
                    <w:tcW w:w="1707" w:type="dxa"/>
                    <w:shd w:val="clear" w:color="auto" w:fill="F2F2F2" w:themeFill="background1" w:themeFillShade="F2"/>
                    <w:tcMar>
                      <w:top w:w="86" w:type="dxa"/>
                      <w:left w:w="115" w:type="dxa"/>
                      <w:bottom w:w="86" w:type="dxa"/>
                      <w:right w:w="115" w:type="dxa"/>
                    </w:tcMar>
                  </w:tcPr>
                  <w:p w:rsidR="00B049FE" w:rsidRPr="001B7797" w:rsidRDefault="00B049FE" w:rsidP="00952124">
                    <w:pPr>
                      <w:pStyle w:val="ProjectDetails"/>
                      <w:rPr>
                        <w:rFonts w:asciiTheme="minorHAnsi" w:hAnsiTheme="minorHAnsi"/>
                      </w:rPr>
                    </w:pPr>
                    <w:r w:rsidRPr="001B7797">
                      <w:rPr>
                        <w:rFonts w:asciiTheme="minorHAnsi" w:hAnsiTheme="minorHAnsi"/>
                      </w:rPr>
                      <w:t>Technology</w:t>
                    </w:r>
                  </w:p>
                </w:tc>
                <w:sdt>
                  <w:sdtPr>
                    <w:rPr>
                      <w:rFonts w:asciiTheme="minorHAnsi" w:hAnsiTheme="minorHAnsi"/>
                      <w:sz w:val="22"/>
                      <w:szCs w:val="22"/>
                    </w:rPr>
                    <w:alias w:val="Technolgies"/>
                    <w:tag w:val="ProjectTechnolgiesNonRecursive"/>
                    <w:id w:val="-688830449"/>
                    <w:placeholder>
                      <w:docPart w:val="DefaultPlaceholder_1081868574"/>
                    </w:placeholder>
                  </w:sdtPr>
                  <w:sdtEndPr/>
                  <w:sdtContent>
                    <w:tc>
                      <w:tcPr>
                        <w:tcW w:w="7535" w:type="dxa"/>
                        <w:tcMar>
                          <w:top w:w="86" w:type="dxa"/>
                          <w:left w:w="115" w:type="dxa"/>
                          <w:bottom w:w="86" w:type="dxa"/>
                          <w:right w:w="115" w:type="dxa"/>
                        </w:tcMar>
                      </w:tcPr>
                      <w:p w:rsidR="00B049FE" w:rsidRPr="001B7797" w:rsidRDefault="00352F3B" w:rsidP="00352F3B">
                        <w:pPr>
                          <w:pStyle w:val="ExperienceTitleChar2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1B7797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Puppet, Jenkins, Shell script, Mysql, Digital Ocean</w:t>
                        </w:r>
                      </w:p>
                    </w:tc>
                  </w:sdtContent>
                </w:sdt>
              </w:tr>
              <w:tr w:rsidR="00B049FE" w:rsidRPr="001B7797" w:rsidTr="00C669F1">
                <w:tc>
                  <w:tcPr>
                    <w:tcW w:w="1707" w:type="dxa"/>
                    <w:shd w:val="clear" w:color="auto" w:fill="F2F2F2" w:themeFill="background1" w:themeFillShade="F2"/>
                    <w:tcMar>
                      <w:top w:w="86" w:type="dxa"/>
                      <w:left w:w="115" w:type="dxa"/>
                      <w:bottom w:w="86" w:type="dxa"/>
                      <w:right w:w="115" w:type="dxa"/>
                    </w:tcMar>
                  </w:tcPr>
                  <w:p w:rsidR="00B049FE" w:rsidRPr="001B7797" w:rsidRDefault="00B049FE" w:rsidP="00952124">
                    <w:pPr>
                      <w:pStyle w:val="ProjectDetails"/>
                      <w:rPr>
                        <w:rFonts w:asciiTheme="minorHAnsi" w:hAnsiTheme="minorHAnsi"/>
                      </w:rPr>
                    </w:pPr>
                    <w:r w:rsidRPr="001B7797">
                      <w:rPr>
                        <w:rFonts w:asciiTheme="minorHAnsi" w:hAnsiTheme="minorHAnsi"/>
                      </w:rPr>
                      <w:t>Project Description</w:t>
                    </w:r>
                  </w:p>
                </w:tc>
                <w:tc>
                  <w:tcPr>
                    <w:tcW w:w="7535" w:type="dxa"/>
                    <w:tcMar>
                      <w:top w:w="86" w:type="dxa"/>
                      <w:left w:w="115" w:type="dxa"/>
                      <w:bottom w:w="86" w:type="dxa"/>
                      <w:right w:w="115" w:type="dxa"/>
                    </w:tcMar>
                  </w:tcPr>
                  <w:p w:rsidR="00B049FE" w:rsidRPr="001B7797" w:rsidRDefault="00D61E54" w:rsidP="00952124">
                    <w:pPr>
                      <w:pStyle w:val="ExperienceTitleChar2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Style w:val="apple-converted-space"/>
                        <w:rFonts w:ascii="Arial" w:hAnsi="Arial" w:cs="Arial"/>
                        <w:color w:val="333333"/>
                        <w:shd w:val="clear" w:color="auto" w:fill="FAFAFA"/>
                      </w:rPr>
                      <w:t> </w:t>
                    </w:r>
                    <w:r w:rsidR="00C83CD6">
                      <w:rPr>
                        <w:rFonts w:ascii="Arial" w:hAnsi="Arial" w:cs="Arial"/>
                        <w:color w:val="333333"/>
                        <w:shd w:val="clear" w:color="auto" w:fill="FAFAFA"/>
                      </w:rPr>
                      <w:t xml:space="preserve">Expertus </w:t>
                    </w:r>
                    <w:r>
                      <w:rPr>
                        <w:rFonts w:ascii="Arial" w:hAnsi="Arial" w:cs="Arial"/>
                        <w:color w:val="333333"/>
                        <w:shd w:val="clear" w:color="auto" w:fill="FAFAFA"/>
                      </w:rPr>
                      <w:t xml:space="preserve"> is a cloud-based, state-of-the-art LMS</w:t>
                    </w:r>
                    <w:r>
                      <w:rPr>
                        <w:rStyle w:val="apple-converted-space"/>
                        <w:rFonts w:ascii="Arial" w:hAnsi="Arial" w:cs="Arial"/>
                        <w:color w:val="333333"/>
                        <w:shd w:val="clear" w:color="auto" w:fill="FAFAFA"/>
                      </w:rPr>
                      <w:t> </w:t>
                    </w:r>
                  </w:p>
                </w:tc>
              </w:tr>
            </w:tbl>
            <w:p w:rsidR="00B049FE" w:rsidRPr="001B7797" w:rsidRDefault="004B5DD4" w:rsidP="007145B7">
              <w:pPr>
                <w:pStyle w:val="Body"/>
                <w:ind w:left="0"/>
                <w:rPr>
                  <w:rFonts w:asciiTheme="minorHAnsi" w:hAnsiTheme="minorHAnsi"/>
                  <w:iCs/>
                  <w:sz w:val="22"/>
                  <w:szCs w:val="22"/>
                </w:rPr>
              </w:pPr>
            </w:p>
          </w:sdtContent>
        </w:sdt>
      </w:sdtContent>
    </w:sdt>
    <w:sectPr w:rsidR="00B049FE" w:rsidRPr="001B7797" w:rsidSect="00B30426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627" w:right="1080" w:bottom="1080" w:left="1080" w:header="567" w:footer="53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DD4" w:rsidRDefault="004B5DD4">
      <w:r>
        <w:separator/>
      </w:r>
    </w:p>
  </w:endnote>
  <w:endnote w:type="continuationSeparator" w:id="0">
    <w:p w:rsidR="004B5DD4" w:rsidRDefault="004B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96C" w:rsidRDefault="00380503" w:rsidP="00E9596C">
    <w:pPr>
      <w:pStyle w:val="Footer"/>
      <w:tabs>
        <w:tab w:val="clear" w:pos="4320"/>
        <w:tab w:val="clear" w:pos="8640"/>
        <w:tab w:val="center" w:pos="5040"/>
        <w:tab w:val="right" w:pos="9900"/>
      </w:tabs>
    </w:pPr>
    <w:r>
      <w:rPr>
        <w:rFonts w:cs="Arial"/>
        <w:sz w:val="16"/>
        <w:szCs w:val="16"/>
      </w:rPr>
      <w:t xml:space="preserve">                                                                  </w:t>
    </w:r>
  </w:p>
  <w:p w:rsidR="00380503" w:rsidRPr="00380503" w:rsidRDefault="0082188A" w:rsidP="0082188A">
    <w:pPr>
      <w:pStyle w:val="Footer"/>
      <w:tabs>
        <w:tab w:val="clear" w:pos="4320"/>
        <w:tab w:val="clear" w:pos="8640"/>
        <w:tab w:val="left" w:pos="4455"/>
      </w:tabs>
    </w:pPr>
    <w:r>
      <w:tab/>
    </w:r>
  </w:p>
  <w:p w:rsidR="00E9596C" w:rsidRDefault="00E9596C" w:rsidP="00E9596C">
    <w:pPr>
      <w:pStyle w:val="Footer"/>
      <w:tabs>
        <w:tab w:val="clear" w:pos="4320"/>
        <w:tab w:val="clear" w:pos="8640"/>
        <w:tab w:val="center" w:pos="5040"/>
        <w:tab w:val="right" w:pos="9900"/>
      </w:tabs>
      <w:rPr>
        <w:rFonts w:cs="Arial"/>
        <w:sz w:val="16"/>
        <w:szCs w:val="16"/>
      </w:rPr>
    </w:pPr>
  </w:p>
  <w:p w:rsidR="00505346" w:rsidRDefault="008A24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DEA3E6" wp14:editId="55425E95">
              <wp:simplePos x="0" y="0"/>
              <wp:positionH relativeFrom="column">
                <wp:posOffset>-685800</wp:posOffset>
              </wp:positionH>
              <wp:positionV relativeFrom="paragraph">
                <wp:posOffset>254635</wp:posOffset>
              </wp:positionV>
              <wp:extent cx="1495425" cy="238125"/>
              <wp:effectExtent l="0" t="0" r="9525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5425" cy="2381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06E0A77C" id="Rectangle 3" o:spid="_x0000_s1026" style="position:absolute;margin-left:-54pt;margin-top:20.05pt;width:117.7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" fillcolor="#ffc000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5EF073" wp14:editId="483B1E6E">
              <wp:simplePos x="0" y="0"/>
              <wp:positionH relativeFrom="column">
                <wp:posOffset>809625</wp:posOffset>
              </wp:positionH>
              <wp:positionV relativeFrom="paragraph">
                <wp:posOffset>254635</wp:posOffset>
              </wp:positionV>
              <wp:extent cx="6267450" cy="2286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67450" cy="228600"/>
                      </a:xfrm>
                      <a:prstGeom prst="rect">
                        <a:avLst/>
                      </a:prstGeom>
                      <a:solidFill>
                        <a:srgbClr val="ADCEE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2DF04D3D" id="Rectangle 4" o:spid="_x0000_s1026" style="position:absolute;margin-left:63.75pt;margin-top:20.05pt;width:493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" fillcolor="#adceec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DD4" w:rsidRDefault="004B5DD4">
      <w:r>
        <w:separator/>
      </w:r>
    </w:p>
  </w:footnote>
  <w:footnote w:type="continuationSeparator" w:id="0">
    <w:p w:rsidR="004B5DD4" w:rsidRDefault="004B5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346" w:rsidRDefault="00505346"/>
  <w:p w:rsidR="00505346" w:rsidRDefault="0050534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346" w:rsidRDefault="008A2494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90557D" wp14:editId="0A2C6F36">
              <wp:simplePos x="0" y="0"/>
              <wp:positionH relativeFrom="column">
                <wp:posOffset>-676275</wp:posOffset>
              </wp:positionH>
              <wp:positionV relativeFrom="paragraph">
                <wp:posOffset>-219075</wp:posOffset>
              </wp:positionV>
              <wp:extent cx="1495425" cy="219075"/>
              <wp:effectExtent l="0" t="0" r="9525" b="952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5425" cy="21907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535166F3" id="Rectangle 15" o:spid="_x0000_s1026" style="position:absolute;margin-left:-53.25pt;margin-top:-17.25pt;width:117.75pt;height:1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" fillcolor="#ffc000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B31314" wp14:editId="21EFC367">
              <wp:simplePos x="0" y="0"/>
              <wp:positionH relativeFrom="column">
                <wp:posOffset>819150</wp:posOffset>
              </wp:positionH>
              <wp:positionV relativeFrom="paragraph">
                <wp:posOffset>-228600</wp:posOffset>
              </wp:positionV>
              <wp:extent cx="6267450" cy="2286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67450" cy="228600"/>
                      </a:xfrm>
                      <a:prstGeom prst="rect">
                        <a:avLst/>
                      </a:prstGeom>
                      <a:solidFill>
                        <a:srgbClr val="ADCEE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3F87A07F" id="Rectangle 16" o:spid="_x0000_s1026" style="position:absolute;margin-left:64.5pt;margin-top:-18pt;width:493.5pt;height:1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" fillcolor="#adceec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426" w:rsidRDefault="00B30426" w:rsidP="00B30426">
    <w:pPr>
      <w:pStyle w:val="Header"/>
      <w:jc w:val="center"/>
    </w:pPr>
    <w:r>
      <w:rPr>
        <w:noProof/>
      </w:rPr>
      <w:drawing>
        <wp:inline distT="0" distB="0" distL="0" distR="0">
          <wp:extent cx="2800350" cy="1143000"/>
          <wp:effectExtent l="0" t="0" r="0" b="0"/>
          <wp:docPr id="5" name="Picture 5" descr="C:\Users\karthi\AppData\Local\Microsoft\Windows\INetCacheContent.Word\Solutions-Architect-Associ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arthi\AppData\Local\Microsoft\Windows\INetCacheContent.Word\Solutions-Architect-Associa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1EEF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2A37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6419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DCE96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4433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686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08D9E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68A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0EA99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7279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211A0"/>
    <w:multiLevelType w:val="hybridMultilevel"/>
    <w:tmpl w:val="BAA24C8E"/>
    <w:lvl w:ilvl="0" w:tplc="C4B254F0">
      <w:start w:val="1"/>
      <w:numFmt w:val="bullet"/>
      <w:pStyle w:val="StyleEducationBlockCalibri11pt"/>
      <w:lvlText w:val=""/>
      <w:lvlJc w:val="left"/>
      <w:pPr>
        <w:ind w:left="1800" w:hanging="360"/>
      </w:pPr>
      <w:rPr>
        <w:rFonts w:ascii="Symbol" w:hAnsi="Symbol" w:hint="default"/>
        <w:color w:val="FFC00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B2D6D34"/>
    <w:multiLevelType w:val="hybridMultilevel"/>
    <w:tmpl w:val="52D656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3C7AD4"/>
    <w:multiLevelType w:val="multilevel"/>
    <w:tmpl w:val="C3E6F366"/>
    <w:lvl w:ilvl="0">
      <w:start w:val="1"/>
      <w:numFmt w:val="bullet"/>
      <w:pStyle w:val="CoreExpertis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6A0F06"/>
    <w:multiLevelType w:val="hybridMultilevel"/>
    <w:tmpl w:val="2E6EB23E"/>
    <w:lvl w:ilvl="0" w:tplc="A4D6238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A32C3"/>
    <w:multiLevelType w:val="hybridMultilevel"/>
    <w:tmpl w:val="513CD7B0"/>
    <w:lvl w:ilvl="0" w:tplc="B0A8A97A">
      <w:start w:val="1"/>
      <w:numFmt w:val="bullet"/>
      <w:pStyle w:val="ResponsibilitiesBullet"/>
      <w:lvlText w:val=""/>
      <w:lvlJc w:val="left"/>
      <w:pPr>
        <w:ind w:left="1800" w:hanging="360"/>
      </w:pPr>
      <w:rPr>
        <w:rFonts w:ascii="Symbol" w:hAnsi="Symbol" w:hint="default"/>
        <w:color w:val="FFC00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D583AA4"/>
    <w:multiLevelType w:val="hybridMultilevel"/>
    <w:tmpl w:val="EEB88EBC"/>
    <w:lvl w:ilvl="0" w:tplc="AF0CF1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9C427A">
      <w:start w:val="1"/>
      <w:numFmt w:val="bullet"/>
      <w:pStyle w:val="Achievemen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2553018"/>
    <w:multiLevelType w:val="hybridMultilevel"/>
    <w:tmpl w:val="86F8479A"/>
    <w:lvl w:ilvl="0" w:tplc="A5706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/>
      </w:rPr>
    </w:lvl>
    <w:lvl w:ilvl="1" w:tplc="F28CA3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C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82EF0"/>
    <w:multiLevelType w:val="hybridMultilevel"/>
    <w:tmpl w:val="B1C4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12351"/>
    <w:multiLevelType w:val="hybridMultilevel"/>
    <w:tmpl w:val="636A5F78"/>
    <w:lvl w:ilvl="0" w:tplc="2572E49E">
      <w:start w:val="1"/>
      <w:numFmt w:val="bullet"/>
      <w:pStyle w:val="BulletedList1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7CD693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F070B68C">
      <w:numFmt w:val="bullet"/>
      <w:lvlText w:val="•"/>
      <w:lvlJc w:val="left"/>
      <w:pPr>
        <w:ind w:left="2520" w:hanging="72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466E0"/>
    <w:multiLevelType w:val="hybridMultilevel"/>
    <w:tmpl w:val="0828324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5EF81B4D"/>
    <w:multiLevelType w:val="hybridMultilevel"/>
    <w:tmpl w:val="FDAC7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F3372A"/>
    <w:multiLevelType w:val="hybridMultilevel"/>
    <w:tmpl w:val="3D0C45DE"/>
    <w:lvl w:ilvl="0" w:tplc="197E72F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BAC00F9A">
      <w:start w:val="1"/>
      <w:numFmt w:val="bullet"/>
      <w:pStyle w:val="EducationBloc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E36C0A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E7A9B"/>
    <w:multiLevelType w:val="multilevel"/>
    <w:tmpl w:val="5FB86A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F5524BD"/>
    <w:multiLevelType w:val="hybridMultilevel"/>
    <w:tmpl w:val="F96A1060"/>
    <w:lvl w:ilvl="0" w:tplc="A5706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/>
      </w:rPr>
    </w:lvl>
    <w:lvl w:ilvl="1" w:tplc="43A8F57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15"/>
  </w:num>
  <w:num w:numId="14">
    <w:abstractNumId w:val="13"/>
  </w:num>
  <w:num w:numId="15">
    <w:abstractNumId w:val="12"/>
  </w:num>
  <w:num w:numId="16">
    <w:abstractNumId w:val="18"/>
  </w:num>
  <w:num w:numId="17">
    <w:abstractNumId w:val="23"/>
  </w:num>
  <w:num w:numId="18">
    <w:abstractNumId w:val="16"/>
  </w:num>
  <w:num w:numId="19">
    <w:abstractNumId w:val="14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20"/>
  </w:num>
  <w:num w:numId="30">
    <w:abstractNumId w:val="11"/>
  </w:num>
  <w:num w:numId="31">
    <w:abstractNumId w:val="17"/>
  </w:num>
  <w:num w:numId="32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E7"/>
    <w:rsid w:val="0001097F"/>
    <w:rsid w:val="000114EA"/>
    <w:rsid w:val="0001512C"/>
    <w:rsid w:val="00015906"/>
    <w:rsid w:val="00025010"/>
    <w:rsid w:val="00031884"/>
    <w:rsid w:val="00036C13"/>
    <w:rsid w:val="00041ABF"/>
    <w:rsid w:val="0005120F"/>
    <w:rsid w:val="00051ECF"/>
    <w:rsid w:val="0005287E"/>
    <w:rsid w:val="00056497"/>
    <w:rsid w:val="00061DA5"/>
    <w:rsid w:val="0006444C"/>
    <w:rsid w:val="00065591"/>
    <w:rsid w:val="000720FE"/>
    <w:rsid w:val="00072723"/>
    <w:rsid w:val="00073AA7"/>
    <w:rsid w:val="00075355"/>
    <w:rsid w:val="000754E2"/>
    <w:rsid w:val="00077679"/>
    <w:rsid w:val="00083672"/>
    <w:rsid w:val="000842CA"/>
    <w:rsid w:val="000845A1"/>
    <w:rsid w:val="000873AF"/>
    <w:rsid w:val="000924AD"/>
    <w:rsid w:val="00093F52"/>
    <w:rsid w:val="00094479"/>
    <w:rsid w:val="000A0E97"/>
    <w:rsid w:val="000A0F40"/>
    <w:rsid w:val="000A250E"/>
    <w:rsid w:val="000A7EED"/>
    <w:rsid w:val="000B010B"/>
    <w:rsid w:val="000B1E94"/>
    <w:rsid w:val="000B1FC5"/>
    <w:rsid w:val="000B2611"/>
    <w:rsid w:val="000B54A7"/>
    <w:rsid w:val="000B5B75"/>
    <w:rsid w:val="000C1AFD"/>
    <w:rsid w:val="000C1D64"/>
    <w:rsid w:val="000C1E4E"/>
    <w:rsid w:val="000C6161"/>
    <w:rsid w:val="000C6671"/>
    <w:rsid w:val="000D013B"/>
    <w:rsid w:val="000D480A"/>
    <w:rsid w:val="000D5110"/>
    <w:rsid w:val="000D5FC7"/>
    <w:rsid w:val="000E047E"/>
    <w:rsid w:val="000E3CEE"/>
    <w:rsid w:val="000E7C38"/>
    <w:rsid w:val="000E7ECC"/>
    <w:rsid w:val="000F5D94"/>
    <w:rsid w:val="000F60D9"/>
    <w:rsid w:val="00110187"/>
    <w:rsid w:val="00113AF5"/>
    <w:rsid w:val="00117F19"/>
    <w:rsid w:val="0012001E"/>
    <w:rsid w:val="0012639F"/>
    <w:rsid w:val="00131D5E"/>
    <w:rsid w:val="00140785"/>
    <w:rsid w:val="00142CE9"/>
    <w:rsid w:val="0014319C"/>
    <w:rsid w:val="0014758F"/>
    <w:rsid w:val="0015077B"/>
    <w:rsid w:val="00152A01"/>
    <w:rsid w:val="001548EE"/>
    <w:rsid w:val="0015568F"/>
    <w:rsid w:val="001613EE"/>
    <w:rsid w:val="0016169D"/>
    <w:rsid w:val="00171FA9"/>
    <w:rsid w:val="0017262A"/>
    <w:rsid w:val="00175A2D"/>
    <w:rsid w:val="00176AF1"/>
    <w:rsid w:val="0018173D"/>
    <w:rsid w:val="00185DF0"/>
    <w:rsid w:val="0018657C"/>
    <w:rsid w:val="00187533"/>
    <w:rsid w:val="001875AA"/>
    <w:rsid w:val="00194AD5"/>
    <w:rsid w:val="00194C18"/>
    <w:rsid w:val="00194D9F"/>
    <w:rsid w:val="00194EA2"/>
    <w:rsid w:val="00196AC5"/>
    <w:rsid w:val="0019740F"/>
    <w:rsid w:val="001B196D"/>
    <w:rsid w:val="001B4527"/>
    <w:rsid w:val="001B7797"/>
    <w:rsid w:val="001C785D"/>
    <w:rsid w:val="001D0968"/>
    <w:rsid w:val="001D4019"/>
    <w:rsid w:val="001D7D1D"/>
    <w:rsid w:val="001E0DFE"/>
    <w:rsid w:val="001F1060"/>
    <w:rsid w:val="001F2604"/>
    <w:rsid w:val="001F4F83"/>
    <w:rsid w:val="0020046C"/>
    <w:rsid w:val="0020121E"/>
    <w:rsid w:val="00202CC5"/>
    <w:rsid w:val="00206E9D"/>
    <w:rsid w:val="00217FBF"/>
    <w:rsid w:val="00223E09"/>
    <w:rsid w:val="00224F96"/>
    <w:rsid w:val="00226A40"/>
    <w:rsid w:val="00234094"/>
    <w:rsid w:val="0023435B"/>
    <w:rsid w:val="00234A74"/>
    <w:rsid w:val="00237115"/>
    <w:rsid w:val="00240890"/>
    <w:rsid w:val="002463FF"/>
    <w:rsid w:val="00250510"/>
    <w:rsid w:val="00250B84"/>
    <w:rsid w:val="002517C7"/>
    <w:rsid w:val="00254292"/>
    <w:rsid w:val="00262B86"/>
    <w:rsid w:val="00262BF8"/>
    <w:rsid w:val="00275382"/>
    <w:rsid w:val="00280550"/>
    <w:rsid w:val="00282EFA"/>
    <w:rsid w:val="00285677"/>
    <w:rsid w:val="00285DAA"/>
    <w:rsid w:val="00285DF0"/>
    <w:rsid w:val="00293085"/>
    <w:rsid w:val="00294E15"/>
    <w:rsid w:val="002A46C5"/>
    <w:rsid w:val="002A5A6C"/>
    <w:rsid w:val="002A5F77"/>
    <w:rsid w:val="002A69ED"/>
    <w:rsid w:val="002B0B1B"/>
    <w:rsid w:val="002B1D38"/>
    <w:rsid w:val="002B2864"/>
    <w:rsid w:val="002B2D7B"/>
    <w:rsid w:val="002B7ACE"/>
    <w:rsid w:val="002D63E0"/>
    <w:rsid w:val="002E41C9"/>
    <w:rsid w:val="002F0DE3"/>
    <w:rsid w:val="002F0E6C"/>
    <w:rsid w:val="002F64BE"/>
    <w:rsid w:val="002F6BAD"/>
    <w:rsid w:val="002F6CB1"/>
    <w:rsid w:val="003010D6"/>
    <w:rsid w:val="0030172B"/>
    <w:rsid w:val="003025B6"/>
    <w:rsid w:val="00312B86"/>
    <w:rsid w:val="00314607"/>
    <w:rsid w:val="0031577B"/>
    <w:rsid w:val="00320904"/>
    <w:rsid w:val="00322482"/>
    <w:rsid w:val="00322566"/>
    <w:rsid w:val="00322EEC"/>
    <w:rsid w:val="003244A3"/>
    <w:rsid w:val="003270CB"/>
    <w:rsid w:val="00330EF4"/>
    <w:rsid w:val="00330F9E"/>
    <w:rsid w:val="00340592"/>
    <w:rsid w:val="00343EDC"/>
    <w:rsid w:val="003448EE"/>
    <w:rsid w:val="00344D8F"/>
    <w:rsid w:val="0035093A"/>
    <w:rsid w:val="00352F3B"/>
    <w:rsid w:val="00357CD0"/>
    <w:rsid w:val="00364429"/>
    <w:rsid w:val="00367269"/>
    <w:rsid w:val="00372F7C"/>
    <w:rsid w:val="00380503"/>
    <w:rsid w:val="00381F3E"/>
    <w:rsid w:val="003839B4"/>
    <w:rsid w:val="00387BB6"/>
    <w:rsid w:val="00387F53"/>
    <w:rsid w:val="00390D37"/>
    <w:rsid w:val="003918AD"/>
    <w:rsid w:val="003956BA"/>
    <w:rsid w:val="003957EC"/>
    <w:rsid w:val="00395932"/>
    <w:rsid w:val="00396268"/>
    <w:rsid w:val="003973FD"/>
    <w:rsid w:val="00397B0C"/>
    <w:rsid w:val="003A243A"/>
    <w:rsid w:val="003A2F11"/>
    <w:rsid w:val="003A4E35"/>
    <w:rsid w:val="003A5522"/>
    <w:rsid w:val="003B090A"/>
    <w:rsid w:val="003B147E"/>
    <w:rsid w:val="003B3481"/>
    <w:rsid w:val="003B46A9"/>
    <w:rsid w:val="003B58F1"/>
    <w:rsid w:val="003B5A80"/>
    <w:rsid w:val="003B5F08"/>
    <w:rsid w:val="003B6BB2"/>
    <w:rsid w:val="003B717C"/>
    <w:rsid w:val="003C1CC2"/>
    <w:rsid w:val="003D0535"/>
    <w:rsid w:val="003D1EC7"/>
    <w:rsid w:val="003D55CD"/>
    <w:rsid w:val="003D6257"/>
    <w:rsid w:val="003D71A1"/>
    <w:rsid w:val="003D72CF"/>
    <w:rsid w:val="003D7594"/>
    <w:rsid w:val="003E4574"/>
    <w:rsid w:val="003E4CC1"/>
    <w:rsid w:val="003E5BC5"/>
    <w:rsid w:val="003E641E"/>
    <w:rsid w:val="003F1F07"/>
    <w:rsid w:val="003F22D1"/>
    <w:rsid w:val="003F279B"/>
    <w:rsid w:val="003F51F6"/>
    <w:rsid w:val="00402331"/>
    <w:rsid w:val="004039EC"/>
    <w:rsid w:val="004140D2"/>
    <w:rsid w:val="00414DFE"/>
    <w:rsid w:val="00415F6B"/>
    <w:rsid w:val="00416605"/>
    <w:rsid w:val="004172D3"/>
    <w:rsid w:val="00417919"/>
    <w:rsid w:val="00431447"/>
    <w:rsid w:val="0043342C"/>
    <w:rsid w:val="0043427D"/>
    <w:rsid w:val="00434E9C"/>
    <w:rsid w:val="004510E7"/>
    <w:rsid w:val="004516B6"/>
    <w:rsid w:val="00456B72"/>
    <w:rsid w:val="0046397B"/>
    <w:rsid w:val="0046775D"/>
    <w:rsid w:val="004742FF"/>
    <w:rsid w:val="0047529A"/>
    <w:rsid w:val="0047636F"/>
    <w:rsid w:val="00485067"/>
    <w:rsid w:val="00491A9F"/>
    <w:rsid w:val="00492EE9"/>
    <w:rsid w:val="0049393A"/>
    <w:rsid w:val="00493C8D"/>
    <w:rsid w:val="004A1801"/>
    <w:rsid w:val="004A31A0"/>
    <w:rsid w:val="004A6AC2"/>
    <w:rsid w:val="004A6E18"/>
    <w:rsid w:val="004B078A"/>
    <w:rsid w:val="004B5DD4"/>
    <w:rsid w:val="004B6460"/>
    <w:rsid w:val="004B7985"/>
    <w:rsid w:val="004D0A03"/>
    <w:rsid w:val="004D1223"/>
    <w:rsid w:val="004D2EB5"/>
    <w:rsid w:val="004D384E"/>
    <w:rsid w:val="004D5CC6"/>
    <w:rsid w:val="004D7520"/>
    <w:rsid w:val="004E1148"/>
    <w:rsid w:val="004E4AA9"/>
    <w:rsid w:val="004F13DF"/>
    <w:rsid w:val="004F1BD5"/>
    <w:rsid w:val="004F7262"/>
    <w:rsid w:val="005006D2"/>
    <w:rsid w:val="00505346"/>
    <w:rsid w:val="005061EE"/>
    <w:rsid w:val="005111BA"/>
    <w:rsid w:val="00514649"/>
    <w:rsid w:val="00523050"/>
    <w:rsid w:val="0052687B"/>
    <w:rsid w:val="00526EE8"/>
    <w:rsid w:val="00533F81"/>
    <w:rsid w:val="00542B39"/>
    <w:rsid w:val="005445C1"/>
    <w:rsid w:val="00551C3A"/>
    <w:rsid w:val="005567E8"/>
    <w:rsid w:val="00560758"/>
    <w:rsid w:val="005607DC"/>
    <w:rsid w:val="00562269"/>
    <w:rsid w:val="00563093"/>
    <w:rsid w:val="00571214"/>
    <w:rsid w:val="00573C24"/>
    <w:rsid w:val="00587EF0"/>
    <w:rsid w:val="005A1EB5"/>
    <w:rsid w:val="005A2501"/>
    <w:rsid w:val="005A31BA"/>
    <w:rsid w:val="005A31D5"/>
    <w:rsid w:val="005B2356"/>
    <w:rsid w:val="005B277C"/>
    <w:rsid w:val="005B7C9A"/>
    <w:rsid w:val="005C4939"/>
    <w:rsid w:val="005C4F6E"/>
    <w:rsid w:val="005D5370"/>
    <w:rsid w:val="005D67F2"/>
    <w:rsid w:val="005E4B6F"/>
    <w:rsid w:val="005E514A"/>
    <w:rsid w:val="005F381C"/>
    <w:rsid w:val="005F4D56"/>
    <w:rsid w:val="005F5310"/>
    <w:rsid w:val="005F74ED"/>
    <w:rsid w:val="00603188"/>
    <w:rsid w:val="0060439A"/>
    <w:rsid w:val="006063C0"/>
    <w:rsid w:val="00611F20"/>
    <w:rsid w:val="00613422"/>
    <w:rsid w:val="0061750E"/>
    <w:rsid w:val="0062356C"/>
    <w:rsid w:val="006254CB"/>
    <w:rsid w:val="0062626A"/>
    <w:rsid w:val="006271FC"/>
    <w:rsid w:val="0063160E"/>
    <w:rsid w:val="00631B18"/>
    <w:rsid w:val="00631B5B"/>
    <w:rsid w:val="00633294"/>
    <w:rsid w:val="00636C42"/>
    <w:rsid w:val="00636F38"/>
    <w:rsid w:val="0065436A"/>
    <w:rsid w:val="00655F12"/>
    <w:rsid w:val="006611DB"/>
    <w:rsid w:val="006619DC"/>
    <w:rsid w:val="00661F8A"/>
    <w:rsid w:val="00666751"/>
    <w:rsid w:val="00672A51"/>
    <w:rsid w:val="00673799"/>
    <w:rsid w:val="00673F7B"/>
    <w:rsid w:val="00675C86"/>
    <w:rsid w:val="006829E3"/>
    <w:rsid w:val="00683193"/>
    <w:rsid w:val="00690CF8"/>
    <w:rsid w:val="00691366"/>
    <w:rsid w:val="00694D1C"/>
    <w:rsid w:val="00695E28"/>
    <w:rsid w:val="006964BF"/>
    <w:rsid w:val="006A0EC4"/>
    <w:rsid w:val="006A3882"/>
    <w:rsid w:val="006A43EF"/>
    <w:rsid w:val="006A5B1A"/>
    <w:rsid w:val="006B4955"/>
    <w:rsid w:val="006B7D4B"/>
    <w:rsid w:val="006C024E"/>
    <w:rsid w:val="006C02C3"/>
    <w:rsid w:val="006C1462"/>
    <w:rsid w:val="006C2EC5"/>
    <w:rsid w:val="006C7CAA"/>
    <w:rsid w:val="006D4013"/>
    <w:rsid w:val="006D5E10"/>
    <w:rsid w:val="006D72D5"/>
    <w:rsid w:val="006E1523"/>
    <w:rsid w:val="006E4318"/>
    <w:rsid w:val="006E4497"/>
    <w:rsid w:val="006E6926"/>
    <w:rsid w:val="006E6A2C"/>
    <w:rsid w:val="006F270D"/>
    <w:rsid w:val="006F2F1C"/>
    <w:rsid w:val="006F414A"/>
    <w:rsid w:val="007042BD"/>
    <w:rsid w:val="00710EFB"/>
    <w:rsid w:val="00712B0B"/>
    <w:rsid w:val="007145B7"/>
    <w:rsid w:val="007159DC"/>
    <w:rsid w:val="00717D03"/>
    <w:rsid w:val="00723157"/>
    <w:rsid w:val="0072329C"/>
    <w:rsid w:val="0072630A"/>
    <w:rsid w:val="0073064E"/>
    <w:rsid w:val="00732977"/>
    <w:rsid w:val="007346CE"/>
    <w:rsid w:val="007350AC"/>
    <w:rsid w:val="00735471"/>
    <w:rsid w:val="0073590E"/>
    <w:rsid w:val="00735FFD"/>
    <w:rsid w:val="00736CD6"/>
    <w:rsid w:val="007405AC"/>
    <w:rsid w:val="00745EA8"/>
    <w:rsid w:val="00746ADF"/>
    <w:rsid w:val="00752A64"/>
    <w:rsid w:val="00755742"/>
    <w:rsid w:val="00755785"/>
    <w:rsid w:val="00756460"/>
    <w:rsid w:val="0076179F"/>
    <w:rsid w:val="00761C53"/>
    <w:rsid w:val="00761D8F"/>
    <w:rsid w:val="0076263D"/>
    <w:rsid w:val="0076289F"/>
    <w:rsid w:val="0076572F"/>
    <w:rsid w:val="007657BF"/>
    <w:rsid w:val="00770661"/>
    <w:rsid w:val="00773523"/>
    <w:rsid w:val="00777C75"/>
    <w:rsid w:val="00780D23"/>
    <w:rsid w:val="00780EDC"/>
    <w:rsid w:val="00790EBC"/>
    <w:rsid w:val="007951C8"/>
    <w:rsid w:val="00795F10"/>
    <w:rsid w:val="007A17AD"/>
    <w:rsid w:val="007A5475"/>
    <w:rsid w:val="007A5DA7"/>
    <w:rsid w:val="007A6EFC"/>
    <w:rsid w:val="007B1A75"/>
    <w:rsid w:val="007B2F1C"/>
    <w:rsid w:val="007B334F"/>
    <w:rsid w:val="007B40B7"/>
    <w:rsid w:val="007B5124"/>
    <w:rsid w:val="007B5236"/>
    <w:rsid w:val="007C0155"/>
    <w:rsid w:val="007C11A6"/>
    <w:rsid w:val="007C33B8"/>
    <w:rsid w:val="007C4063"/>
    <w:rsid w:val="007C6EC4"/>
    <w:rsid w:val="007D51FC"/>
    <w:rsid w:val="007E4AD1"/>
    <w:rsid w:val="007E4C39"/>
    <w:rsid w:val="007E6B7F"/>
    <w:rsid w:val="007F134D"/>
    <w:rsid w:val="008008A1"/>
    <w:rsid w:val="008021E8"/>
    <w:rsid w:val="00802F70"/>
    <w:rsid w:val="008038A0"/>
    <w:rsid w:val="00803D6A"/>
    <w:rsid w:val="00804A11"/>
    <w:rsid w:val="008056CD"/>
    <w:rsid w:val="00805C60"/>
    <w:rsid w:val="00811846"/>
    <w:rsid w:val="00813601"/>
    <w:rsid w:val="00816BDC"/>
    <w:rsid w:val="0082131D"/>
    <w:rsid w:val="0082188A"/>
    <w:rsid w:val="00823E3C"/>
    <w:rsid w:val="008249F8"/>
    <w:rsid w:val="008267C0"/>
    <w:rsid w:val="00827C47"/>
    <w:rsid w:val="00832CD9"/>
    <w:rsid w:val="00834DBB"/>
    <w:rsid w:val="008359D0"/>
    <w:rsid w:val="00837604"/>
    <w:rsid w:val="008431D1"/>
    <w:rsid w:val="00843C4B"/>
    <w:rsid w:val="00846053"/>
    <w:rsid w:val="0085448B"/>
    <w:rsid w:val="00856D1B"/>
    <w:rsid w:val="0086045A"/>
    <w:rsid w:val="00860EED"/>
    <w:rsid w:val="00861082"/>
    <w:rsid w:val="00863468"/>
    <w:rsid w:val="00866828"/>
    <w:rsid w:val="008677CD"/>
    <w:rsid w:val="00875EC1"/>
    <w:rsid w:val="0088584C"/>
    <w:rsid w:val="008A12A1"/>
    <w:rsid w:val="008A1E7F"/>
    <w:rsid w:val="008A2494"/>
    <w:rsid w:val="008A56C7"/>
    <w:rsid w:val="008B1EA8"/>
    <w:rsid w:val="008B343B"/>
    <w:rsid w:val="008B344C"/>
    <w:rsid w:val="008C04FC"/>
    <w:rsid w:val="008E1427"/>
    <w:rsid w:val="008E460E"/>
    <w:rsid w:val="008E7B8C"/>
    <w:rsid w:val="008E7F22"/>
    <w:rsid w:val="008F184A"/>
    <w:rsid w:val="008F20B9"/>
    <w:rsid w:val="008F230F"/>
    <w:rsid w:val="008F2A62"/>
    <w:rsid w:val="009065A7"/>
    <w:rsid w:val="0090779B"/>
    <w:rsid w:val="009178EA"/>
    <w:rsid w:val="00922FA8"/>
    <w:rsid w:val="009255EC"/>
    <w:rsid w:val="00925EDC"/>
    <w:rsid w:val="00927944"/>
    <w:rsid w:val="009324A0"/>
    <w:rsid w:val="00933A57"/>
    <w:rsid w:val="00933DA4"/>
    <w:rsid w:val="009367CE"/>
    <w:rsid w:val="009455D0"/>
    <w:rsid w:val="0094746F"/>
    <w:rsid w:val="00947757"/>
    <w:rsid w:val="00952A6D"/>
    <w:rsid w:val="00953AB6"/>
    <w:rsid w:val="0095704F"/>
    <w:rsid w:val="009626D7"/>
    <w:rsid w:val="00964E6E"/>
    <w:rsid w:val="009667A6"/>
    <w:rsid w:val="00967F98"/>
    <w:rsid w:val="009713BC"/>
    <w:rsid w:val="00973A31"/>
    <w:rsid w:val="00973EEC"/>
    <w:rsid w:val="009763E5"/>
    <w:rsid w:val="009765AC"/>
    <w:rsid w:val="00976859"/>
    <w:rsid w:val="009851DA"/>
    <w:rsid w:val="009909FC"/>
    <w:rsid w:val="00992844"/>
    <w:rsid w:val="00994C03"/>
    <w:rsid w:val="00996152"/>
    <w:rsid w:val="009A6B0A"/>
    <w:rsid w:val="009B0168"/>
    <w:rsid w:val="009B48A1"/>
    <w:rsid w:val="009B5B60"/>
    <w:rsid w:val="009C1105"/>
    <w:rsid w:val="009C6DCA"/>
    <w:rsid w:val="009C6F1F"/>
    <w:rsid w:val="009D18A7"/>
    <w:rsid w:val="009D62F5"/>
    <w:rsid w:val="009D6AB6"/>
    <w:rsid w:val="009D78CA"/>
    <w:rsid w:val="009E5700"/>
    <w:rsid w:val="009F65EF"/>
    <w:rsid w:val="009F774A"/>
    <w:rsid w:val="00A04854"/>
    <w:rsid w:val="00A075B1"/>
    <w:rsid w:val="00A13B02"/>
    <w:rsid w:val="00A15322"/>
    <w:rsid w:val="00A1534E"/>
    <w:rsid w:val="00A1554F"/>
    <w:rsid w:val="00A17514"/>
    <w:rsid w:val="00A17E47"/>
    <w:rsid w:val="00A26630"/>
    <w:rsid w:val="00A31B2E"/>
    <w:rsid w:val="00A43DCC"/>
    <w:rsid w:val="00A458C9"/>
    <w:rsid w:val="00A45E2F"/>
    <w:rsid w:val="00A473BC"/>
    <w:rsid w:val="00A477A3"/>
    <w:rsid w:val="00A47DCE"/>
    <w:rsid w:val="00A50651"/>
    <w:rsid w:val="00A52C38"/>
    <w:rsid w:val="00A54030"/>
    <w:rsid w:val="00A54755"/>
    <w:rsid w:val="00A54D84"/>
    <w:rsid w:val="00A57E39"/>
    <w:rsid w:val="00A62953"/>
    <w:rsid w:val="00A64BAC"/>
    <w:rsid w:val="00A65366"/>
    <w:rsid w:val="00A668E1"/>
    <w:rsid w:val="00A71805"/>
    <w:rsid w:val="00A718FB"/>
    <w:rsid w:val="00A73484"/>
    <w:rsid w:val="00A73744"/>
    <w:rsid w:val="00A75CAA"/>
    <w:rsid w:val="00A77242"/>
    <w:rsid w:val="00A8579F"/>
    <w:rsid w:val="00AA088D"/>
    <w:rsid w:val="00AA2812"/>
    <w:rsid w:val="00AA5D11"/>
    <w:rsid w:val="00AA646B"/>
    <w:rsid w:val="00AA7371"/>
    <w:rsid w:val="00AA7B59"/>
    <w:rsid w:val="00AB097D"/>
    <w:rsid w:val="00AC58F6"/>
    <w:rsid w:val="00AC66ED"/>
    <w:rsid w:val="00AE0709"/>
    <w:rsid w:val="00AF0DDE"/>
    <w:rsid w:val="00AF1D4F"/>
    <w:rsid w:val="00AF338D"/>
    <w:rsid w:val="00AF786B"/>
    <w:rsid w:val="00B010F1"/>
    <w:rsid w:val="00B01B57"/>
    <w:rsid w:val="00B033FE"/>
    <w:rsid w:val="00B0438D"/>
    <w:rsid w:val="00B049FE"/>
    <w:rsid w:val="00B1008B"/>
    <w:rsid w:val="00B13A21"/>
    <w:rsid w:val="00B13ECF"/>
    <w:rsid w:val="00B1625E"/>
    <w:rsid w:val="00B16E93"/>
    <w:rsid w:val="00B2204A"/>
    <w:rsid w:val="00B22EC7"/>
    <w:rsid w:val="00B24567"/>
    <w:rsid w:val="00B24F3D"/>
    <w:rsid w:val="00B30426"/>
    <w:rsid w:val="00B31BF3"/>
    <w:rsid w:val="00B31E1D"/>
    <w:rsid w:val="00B322E2"/>
    <w:rsid w:val="00B35C02"/>
    <w:rsid w:val="00B36D34"/>
    <w:rsid w:val="00B41660"/>
    <w:rsid w:val="00B4263F"/>
    <w:rsid w:val="00B43AE3"/>
    <w:rsid w:val="00B462BE"/>
    <w:rsid w:val="00B463C2"/>
    <w:rsid w:val="00B51961"/>
    <w:rsid w:val="00B52247"/>
    <w:rsid w:val="00B5419E"/>
    <w:rsid w:val="00B541FD"/>
    <w:rsid w:val="00B613A5"/>
    <w:rsid w:val="00B62D9B"/>
    <w:rsid w:val="00B66EAC"/>
    <w:rsid w:val="00B70261"/>
    <w:rsid w:val="00B71DC8"/>
    <w:rsid w:val="00B779C0"/>
    <w:rsid w:val="00B800E7"/>
    <w:rsid w:val="00B80F19"/>
    <w:rsid w:val="00B832B7"/>
    <w:rsid w:val="00B836A6"/>
    <w:rsid w:val="00B83A9A"/>
    <w:rsid w:val="00B84C3F"/>
    <w:rsid w:val="00B85277"/>
    <w:rsid w:val="00B906BE"/>
    <w:rsid w:val="00B968A1"/>
    <w:rsid w:val="00B96C06"/>
    <w:rsid w:val="00B96DEA"/>
    <w:rsid w:val="00BA0612"/>
    <w:rsid w:val="00BA45AF"/>
    <w:rsid w:val="00BB02E2"/>
    <w:rsid w:val="00BB052C"/>
    <w:rsid w:val="00BB0BBA"/>
    <w:rsid w:val="00BB2F89"/>
    <w:rsid w:val="00BB49BA"/>
    <w:rsid w:val="00BB668D"/>
    <w:rsid w:val="00BC5D9C"/>
    <w:rsid w:val="00BD1106"/>
    <w:rsid w:val="00BD2B74"/>
    <w:rsid w:val="00BD4091"/>
    <w:rsid w:val="00BD4FEF"/>
    <w:rsid w:val="00BD5766"/>
    <w:rsid w:val="00BD61A9"/>
    <w:rsid w:val="00BE11DC"/>
    <w:rsid w:val="00BE15DB"/>
    <w:rsid w:val="00BE4990"/>
    <w:rsid w:val="00BE4D28"/>
    <w:rsid w:val="00BE50E9"/>
    <w:rsid w:val="00BF1A14"/>
    <w:rsid w:val="00BF4654"/>
    <w:rsid w:val="00BF4E21"/>
    <w:rsid w:val="00C00F00"/>
    <w:rsid w:val="00C0156C"/>
    <w:rsid w:val="00C02563"/>
    <w:rsid w:val="00C07F17"/>
    <w:rsid w:val="00C13711"/>
    <w:rsid w:val="00C13BC3"/>
    <w:rsid w:val="00C15A71"/>
    <w:rsid w:val="00C15C42"/>
    <w:rsid w:val="00C30BCB"/>
    <w:rsid w:val="00C3117E"/>
    <w:rsid w:val="00C3427D"/>
    <w:rsid w:val="00C42404"/>
    <w:rsid w:val="00C50196"/>
    <w:rsid w:val="00C5092A"/>
    <w:rsid w:val="00C513FC"/>
    <w:rsid w:val="00C5421E"/>
    <w:rsid w:val="00C55084"/>
    <w:rsid w:val="00C625AB"/>
    <w:rsid w:val="00C62A1D"/>
    <w:rsid w:val="00C669F1"/>
    <w:rsid w:val="00C73EBF"/>
    <w:rsid w:val="00C74B9D"/>
    <w:rsid w:val="00C760D8"/>
    <w:rsid w:val="00C8037A"/>
    <w:rsid w:val="00C83CD6"/>
    <w:rsid w:val="00C86ED6"/>
    <w:rsid w:val="00C92E34"/>
    <w:rsid w:val="00C97F3F"/>
    <w:rsid w:val="00CA2BC0"/>
    <w:rsid w:val="00CA47FE"/>
    <w:rsid w:val="00CB3984"/>
    <w:rsid w:val="00CC094E"/>
    <w:rsid w:val="00CC6003"/>
    <w:rsid w:val="00CC6B04"/>
    <w:rsid w:val="00CC732F"/>
    <w:rsid w:val="00CD0CC7"/>
    <w:rsid w:val="00CD213F"/>
    <w:rsid w:val="00CD41E7"/>
    <w:rsid w:val="00CE0720"/>
    <w:rsid w:val="00CE0E26"/>
    <w:rsid w:val="00CE6831"/>
    <w:rsid w:val="00CF4B48"/>
    <w:rsid w:val="00CF7E68"/>
    <w:rsid w:val="00D00FF3"/>
    <w:rsid w:val="00D01967"/>
    <w:rsid w:val="00D02913"/>
    <w:rsid w:val="00D10EB4"/>
    <w:rsid w:val="00D1116D"/>
    <w:rsid w:val="00D116B1"/>
    <w:rsid w:val="00D145C1"/>
    <w:rsid w:val="00D16C69"/>
    <w:rsid w:val="00D218F1"/>
    <w:rsid w:val="00D25DD8"/>
    <w:rsid w:val="00D268BB"/>
    <w:rsid w:val="00D3321C"/>
    <w:rsid w:val="00D45E1B"/>
    <w:rsid w:val="00D50E0A"/>
    <w:rsid w:val="00D52B72"/>
    <w:rsid w:val="00D546F0"/>
    <w:rsid w:val="00D576F2"/>
    <w:rsid w:val="00D61E54"/>
    <w:rsid w:val="00D61EAF"/>
    <w:rsid w:val="00D673EA"/>
    <w:rsid w:val="00D76F0C"/>
    <w:rsid w:val="00D82595"/>
    <w:rsid w:val="00D8454B"/>
    <w:rsid w:val="00D86906"/>
    <w:rsid w:val="00D907C9"/>
    <w:rsid w:val="00D93AF7"/>
    <w:rsid w:val="00D951AA"/>
    <w:rsid w:val="00D97DD7"/>
    <w:rsid w:val="00DA12B0"/>
    <w:rsid w:val="00DA179D"/>
    <w:rsid w:val="00DA1AD9"/>
    <w:rsid w:val="00DA1C91"/>
    <w:rsid w:val="00DA285C"/>
    <w:rsid w:val="00DB0B8B"/>
    <w:rsid w:val="00DB16A3"/>
    <w:rsid w:val="00DB235F"/>
    <w:rsid w:val="00DB4CDE"/>
    <w:rsid w:val="00DB578C"/>
    <w:rsid w:val="00DB743B"/>
    <w:rsid w:val="00DB7976"/>
    <w:rsid w:val="00DC1115"/>
    <w:rsid w:val="00DC43D3"/>
    <w:rsid w:val="00DC6D42"/>
    <w:rsid w:val="00DD0A94"/>
    <w:rsid w:val="00DD201F"/>
    <w:rsid w:val="00DD4573"/>
    <w:rsid w:val="00DE122A"/>
    <w:rsid w:val="00DE5BDE"/>
    <w:rsid w:val="00DE5EBC"/>
    <w:rsid w:val="00DE75D3"/>
    <w:rsid w:val="00DF13B2"/>
    <w:rsid w:val="00DF368E"/>
    <w:rsid w:val="00DF390D"/>
    <w:rsid w:val="00DF4432"/>
    <w:rsid w:val="00DF461A"/>
    <w:rsid w:val="00DF5F55"/>
    <w:rsid w:val="00DF6D6C"/>
    <w:rsid w:val="00E031C0"/>
    <w:rsid w:val="00E04AE4"/>
    <w:rsid w:val="00E10034"/>
    <w:rsid w:val="00E10ECE"/>
    <w:rsid w:val="00E118D0"/>
    <w:rsid w:val="00E1289D"/>
    <w:rsid w:val="00E13295"/>
    <w:rsid w:val="00E14C7A"/>
    <w:rsid w:val="00E15546"/>
    <w:rsid w:val="00E209A9"/>
    <w:rsid w:val="00E20FD3"/>
    <w:rsid w:val="00E30FB7"/>
    <w:rsid w:val="00E31A6E"/>
    <w:rsid w:val="00E32F11"/>
    <w:rsid w:val="00E349DA"/>
    <w:rsid w:val="00E441CB"/>
    <w:rsid w:val="00E4492B"/>
    <w:rsid w:val="00E45ACE"/>
    <w:rsid w:val="00E52167"/>
    <w:rsid w:val="00E536F2"/>
    <w:rsid w:val="00E60B1A"/>
    <w:rsid w:val="00E61F99"/>
    <w:rsid w:val="00E62A00"/>
    <w:rsid w:val="00E62DA9"/>
    <w:rsid w:val="00E65240"/>
    <w:rsid w:val="00E65669"/>
    <w:rsid w:val="00E72C1D"/>
    <w:rsid w:val="00E801BB"/>
    <w:rsid w:val="00E80A75"/>
    <w:rsid w:val="00E8423F"/>
    <w:rsid w:val="00E84885"/>
    <w:rsid w:val="00E85BC3"/>
    <w:rsid w:val="00E86F4D"/>
    <w:rsid w:val="00E9596C"/>
    <w:rsid w:val="00E97560"/>
    <w:rsid w:val="00EA0946"/>
    <w:rsid w:val="00EA1272"/>
    <w:rsid w:val="00EA2EF4"/>
    <w:rsid w:val="00EA662B"/>
    <w:rsid w:val="00EA6965"/>
    <w:rsid w:val="00EA7BBD"/>
    <w:rsid w:val="00EB0551"/>
    <w:rsid w:val="00EB0CEE"/>
    <w:rsid w:val="00EB3CCA"/>
    <w:rsid w:val="00EB4B9D"/>
    <w:rsid w:val="00EC0F68"/>
    <w:rsid w:val="00EC1ABB"/>
    <w:rsid w:val="00EC2433"/>
    <w:rsid w:val="00EC2FF1"/>
    <w:rsid w:val="00EC632B"/>
    <w:rsid w:val="00EC694D"/>
    <w:rsid w:val="00ED143E"/>
    <w:rsid w:val="00ED3DA5"/>
    <w:rsid w:val="00ED6C95"/>
    <w:rsid w:val="00ED7A05"/>
    <w:rsid w:val="00EE3F35"/>
    <w:rsid w:val="00EE5647"/>
    <w:rsid w:val="00EE7C30"/>
    <w:rsid w:val="00EE7EAC"/>
    <w:rsid w:val="00EF1CB9"/>
    <w:rsid w:val="00EF26BD"/>
    <w:rsid w:val="00EF2B7B"/>
    <w:rsid w:val="00EF4D7D"/>
    <w:rsid w:val="00EF7A55"/>
    <w:rsid w:val="00EF7E13"/>
    <w:rsid w:val="00F0074D"/>
    <w:rsid w:val="00F066BE"/>
    <w:rsid w:val="00F11B03"/>
    <w:rsid w:val="00F1548A"/>
    <w:rsid w:val="00F1558A"/>
    <w:rsid w:val="00F15BB6"/>
    <w:rsid w:val="00F212F5"/>
    <w:rsid w:val="00F23951"/>
    <w:rsid w:val="00F26DEF"/>
    <w:rsid w:val="00F36BCC"/>
    <w:rsid w:val="00F45202"/>
    <w:rsid w:val="00F51F0D"/>
    <w:rsid w:val="00F52F20"/>
    <w:rsid w:val="00F5408F"/>
    <w:rsid w:val="00F54C48"/>
    <w:rsid w:val="00F6115E"/>
    <w:rsid w:val="00F72725"/>
    <w:rsid w:val="00F72A7A"/>
    <w:rsid w:val="00F73C74"/>
    <w:rsid w:val="00F751C3"/>
    <w:rsid w:val="00F7597B"/>
    <w:rsid w:val="00F75EAF"/>
    <w:rsid w:val="00F82DEC"/>
    <w:rsid w:val="00F8396E"/>
    <w:rsid w:val="00F842CA"/>
    <w:rsid w:val="00F85574"/>
    <w:rsid w:val="00F86548"/>
    <w:rsid w:val="00F87904"/>
    <w:rsid w:val="00F9152E"/>
    <w:rsid w:val="00F962E7"/>
    <w:rsid w:val="00FA0310"/>
    <w:rsid w:val="00FA1275"/>
    <w:rsid w:val="00FA3FD4"/>
    <w:rsid w:val="00FA44B1"/>
    <w:rsid w:val="00FC27D5"/>
    <w:rsid w:val="00FC281D"/>
    <w:rsid w:val="00FC6FAF"/>
    <w:rsid w:val="00FD092F"/>
    <w:rsid w:val="00FD0CC6"/>
    <w:rsid w:val="00FD29E1"/>
    <w:rsid w:val="00FD398C"/>
    <w:rsid w:val="00FD4F96"/>
    <w:rsid w:val="00FD5B13"/>
    <w:rsid w:val="00FD71CF"/>
    <w:rsid w:val="00FE086A"/>
    <w:rsid w:val="00FE2544"/>
    <w:rsid w:val="00FE2B75"/>
    <w:rsid w:val="00FE3073"/>
    <w:rsid w:val="00FE3BB2"/>
    <w:rsid w:val="00FF02AF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9"/>
    </o:shapedefaults>
    <o:shapelayout v:ext="edit">
      <o:idmap v:ext="edit" data="1"/>
    </o:shapelayout>
  </w:shapeDefaults>
  <w:decimalSymbol w:val="."/>
  <w:listSeparator w:val=","/>
  <w15:docId w15:val="{E9B50FE0-7ECC-4877-B723-36EF765E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844"/>
    <w:pPr>
      <w:widowControl w:val="0"/>
      <w:adjustRightInd w:val="0"/>
      <w:jc w:val="both"/>
      <w:textAlignment w:val="baseline"/>
    </w:pPr>
    <w:rPr>
      <w:rFonts w:ascii="Verdana" w:hAnsi="Verdana"/>
      <w:szCs w:val="24"/>
      <w:lang w:bidi="ar-SA"/>
    </w:rPr>
  </w:style>
  <w:style w:type="paragraph" w:styleId="Heading1">
    <w:name w:val="heading 1"/>
    <w:basedOn w:val="Normal"/>
    <w:next w:val="Body"/>
    <w:qFormat/>
    <w:rsid w:val="005C4939"/>
    <w:pPr>
      <w:keepNext/>
      <w:pageBreakBefore/>
      <w:spacing w:before="120" w:after="120"/>
      <w:ind w:left="720"/>
      <w:jc w:val="left"/>
      <w:outlineLvl w:val="0"/>
    </w:pPr>
    <w:rPr>
      <w:rFonts w:ascii="Calibri" w:hAnsi="Calibri" w:cs="Arial"/>
      <w:b/>
      <w:bCs/>
      <w:kern w:val="32"/>
      <w:sz w:val="44"/>
    </w:rPr>
  </w:style>
  <w:style w:type="paragraph" w:styleId="Heading2">
    <w:name w:val="heading 2"/>
    <w:basedOn w:val="Normal"/>
    <w:next w:val="Body"/>
    <w:qFormat/>
    <w:rsid w:val="005C4939"/>
    <w:pPr>
      <w:keepNext/>
      <w:spacing w:before="360" w:after="240"/>
      <w:ind w:left="720"/>
      <w:jc w:val="left"/>
      <w:outlineLvl w:val="1"/>
    </w:pPr>
    <w:rPr>
      <w:rFonts w:ascii="Calibri" w:hAnsi="Calibri" w:cs="Arial"/>
      <w:b/>
      <w:bCs/>
      <w:iCs/>
      <w:snapToGrid w:val="0"/>
      <w:sz w:val="28"/>
      <w:szCs w:val="28"/>
    </w:rPr>
  </w:style>
  <w:style w:type="paragraph" w:styleId="Heading3">
    <w:name w:val="heading 3"/>
    <w:aliases w:val="h2,2nd Level Head,H3,見出し 3"/>
    <w:basedOn w:val="Normal"/>
    <w:next w:val="Normal"/>
    <w:qFormat/>
    <w:rsid w:val="00992844"/>
    <w:pPr>
      <w:keepNext/>
      <w:numPr>
        <w:ilvl w:val="2"/>
        <w:numId w:val="1"/>
      </w:numPr>
      <w:tabs>
        <w:tab w:val="clear" w:pos="720"/>
      </w:tabs>
      <w:spacing w:before="240" w:after="240"/>
      <w:ind w:left="1440"/>
      <w:outlineLvl w:val="2"/>
    </w:pPr>
    <w:rPr>
      <w:rFonts w:cs="Arial"/>
      <w:bCs/>
      <w:i/>
      <w:szCs w:val="26"/>
    </w:rPr>
  </w:style>
  <w:style w:type="paragraph" w:styleId="Heading4">
    <w:name w:val="heading 4"/>
    <w:aliases w:val="h3,3rd Level Head,H4"/>
    <w:basedOn w:val="Normal"/>
    <w:next w:val="Normal"/>
    <w:qFormat/>
    <w:rsid w:val="00992844"/>
    <w:pPr>
      <w:keepNext/>
      <w:numPr>
        <w:ilvl w:val="3"/>
        <w:numId w:val="1"/>
      </w:numPr>
      <w:spacing w:before="240" w:after="60"/>
      <w:outlineLvl w:val="3"/>
    </w:pPr>
    <w:rPr>
      <w:rFonts w:cs="Arial"/>
      <w:bCs/>
      <w:szCs w:val="20"/>
      <w:u w:val="single"/>
    </w:rPr>
  </w:style>
  <w:style w:type="paragraph" w:styleId="Heading5">
    <w:name w:val="heading 5"/>
    <w:aliases w:val="H5"/>
    <w:basedOn w:val="Normal"/>
    <w:next w:val="Normal"/>
    <w:qFormat/>
    <w:rsid w:val="009928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284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9284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9284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9284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992844"/>
    <w:pPr>
      <w:spacing w:before="120" w:after="120"/>
      <w:ind w:left="720"/>
      <w:jc w:val="left"/>
    </w:pPr>
  </w:style>
  <w:style w:type="paragraph" w:styleId="Header">
    <w:name w:val="header"/>
    <w:basedOn w:val="Normal"/>
    <w:link w:val="HeaderChar"/>
    <w:uiPriority w:val="99"/>
    <w:rsid w:val="009928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2844"/>
    <w:pPr>
      <w:tabs>
        <w:tab w:val="center" w:pos="4320"/>
        <w:tab w:val="right" w:pos="8640"/>
      </w:tabs>
    </w:pPr>
  </w:style>
  <w:style w:type="paragraph" w:customStyle="1" w:styleId="ExperienceBullets">
    <w:name w:val="Experience_Bullets"/>
    <w:basedOn w:val="Normal"/>
    <w:rsid w:val="00992844"/>
    <w:pPr>
      <w:numPr>
        <w:numId w:val="14"/>
      </w:numPr>
      <w:ind w:right="540"/>
      <w:jc w:val="left"/>
    </w:pPr>
    <w:rPr>
      <w:sz w:val="18"/>
      <w:szCs w:val="18"/>
    </w:rPr>
  </w:style>
  <w:style w:type="paragraph" w:customStyle="1" w:styleId="NormalRight025">
    <w:name w:val="Normal + Right:  0.25&quot;"/>
    <w:basedOn w:val="Normal"/>
    <w:rsid w:val="00992844"/>
    <w:pPr>
      <w:ind w:right="360"/>
    </w:pPr>
  </w:style>
  <w:style w:type="paragraph" w:customStyle="1" w:styleId="EducationBlock">
    <w:name w:val="Education_Block"/>
    <w:basedOn w:val="Normal"/>
    <w:rsid w:val="00992844"/>
    <w:pPr>
      <w:numPr>
        <w:ilvl w:val="1"/>
        <w:numId w:val="12"/>
      </w:numPr>
      <w:spacing w:after="60"/>
    </w:pPr>
  </w:style>
  <w:style w:type="paragraph" w:customStyle="1" w:styleId="EducationBullet">
    <w:name w:val="Education_Bullet"/>
    <w:basedOn w:val="EducationBlock"/>
    <w:rsid w:val="00992844"/>
    <w:rPr>
      <w:sz w:val="18"/>
      <w:szCs w:val="18"/>
    </w:rPr>
  </w:style>
  <w:style w:type="paragraph" w:styleId="Caption">
    <w:name w:val="caption"/>
    <w:basedOn w:val="Normal"/>
    <w:next w:val="Normal"/>
    <w:qFormat/>
    <w:rsid w:val="00992844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semiHidden/>
    <w:rsid w:val="00992844"/>
    <w:rPr>
      <w:szCs w:val="20"/>
    </w:rPr>
  </w:style>
  <w:style w:type="paragraph" w:styleId="DocumentMap">
    <w:name w:val="Document Map"/>
    <w:basedOn w:val="Normal"/>
    <w:semiHidden/>
    <w:rsid w:val="00992844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992844"/>
    <w:rPr>
      <w:szCs w:val="20"/>
    </w:rPr>
  </w:style>
  <w:style w:type="paragraph" w:styleId="EnvelopeAddress">
    <w:name w:val="envelope address"/>
    <w:basedOn w:val="Normal"/>
    <w:rsid w:val="0099284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992844"/>
    <w:rPr>
      <w:rFonts w:cs="Arial"/>
      <w:szCs w:val="20"/>
    </w:rPr>
  </w:style>
  <w:style w:type="paragraph" w:styleId="FootnoteText">
    <w:name w:val="footnote text"/>
    <w:basedOn w:val="Normal"/>
    <w:semiHidden/>
    <w:rsid w:val="00992844"/>
    <w:rPr>
      <w:szCs w:val="20"/>
    </w:rPr>
  </w:style>
  <w:style w:type="paragraph" w:styleId="HTMLAddress">
    <w:name w:val="HTML Address"/>
    <w:basedOn w:val="Normal"/>
    <w:rsid w:val="00992844"/>
    <w:rPr>
      <w:i/>
      <w:iCs/>
    </w:rPr>
  </w:style>
  <w:style w:type="paragraph" w:styleId="HTMLPreformatted">
    <w:name w:val="HTML Preformatted"/>
    <w:basedOn w:val="Normal"/>
    <w:rsid w:val="00992844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99284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9284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9284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9284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9284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9284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9284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9284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9284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92844"/>
    <w:rPr>
      <w:rFonts w:cs="Arial"/>
      <w:b/>
      <w:bCs/>
    </w:rPr>
  </w:style>
  <w:style w:type="paragraph" w:styleId="List">
    <w:name w:val="List"/>
    <w:basedOn w:val="Normal"/>
    <w:rsid w:val="00992844"/>
    <w:pPr>
      <w:ind w:left="360" w:hanging="360"/>
    </w:pPr>
  </w:style>
  <w:style w:type="paragraph" w:styleId="List2">
    <w:name w:val="List 2"/>
    <w:basedOn w:val="Normal"/>
    <w:rsid w:val="00992844"/>
    <w:pPr>
      <w:ind w:left="720" w:hanging="360"/>
    </w:pPr>
  </w:style>
  <w:style w:type="paragraph" w:styleId="List3">
    <w:name w:val="List 3"/>
    <w:basedOn w:val="Normal"/>
    <w:rsid w:val="00992844"/>
    <w:pPr>
      <w:ind w:left="1080" w:hanging="360"/>
    </w:pPr>
  </w:style>
  <w:style w:type="paragraph" w:styleId="List4">
    <w:name w:val="List 4"/>
    <w:basedOn w:val="Normal"/>
    <w:rsid w:val="00992844"/>
    <w:pPr>
      <w:ind w:left="1440" w:hanging="360"/>
    </w:pPr>
  </w:style>
  <w:style w:type="paragraph" w:styleId="List5">
    <w:name w:val="List 5"/>
    <w:basedOn w:val="Normal"/>
    <w:rsid w:val="00992844"/>
    <w:pPr>
      <w:ind w:left="1800" w:hanging="360"/>
    </w:pPr>
  </w:style>
  <w:style w:type="paragraph" w:styleId="ListBullet">
    <w:name w:val="List Bullet"/>
    <w:basedOn w:val="Normal"/>
    <w:autoRedefine/>
    <w:rsid w:val="00992844"/>
    <w:pPr>
      <w:numPr>
        <w:numId w:val="2"/>
      </w:numPr>
    </w:pPr>
  </w:style>
  <w:style w:type="paragraph" w:styleId="ListBullet2">
    <w:name w:val="List Bullet 2"/>
    <w:basedOn w:val="Normal"/>
    <w:autoRedefine/>
    <w:rsid w:val="00992844"/>
    <w:pPr>
      <w:numPr>
        <w:numId w:val="3"/>
      </w:numPr>
    </w:pPr>
  </w:style>
  <w:style w:type="paragraph" w:styleId="ListBullet3">
    <w:name w:val="List Bullet 3"/>
    <w:basedOn w:val="Normal"/>
    <w:autoRedefine/>
    <w:rsid w:val="00992844"/>
    <w:pPr>
      <w:numPr>
        <w:numId w:val="4"/>
      </w:numPr>
    </w:pPr>
  </w:style>
  <w:style w:type="paragraph" w:styleId="ListBullet4">
    <w:name w:val="List Bullet 4"/>
    <w:basedOn w:val="Normal"/>
    <w:autoRedefine/>
    <w:rsid w:val="00992844"/>
    <w:pPr>
      <w:numPr>
        <w:numId w:val="5"/>
      </w:numPr>
    </w:pPr>
  </w:style>
  <w:style w:type="paragraph" w:styleId="ListBullet5">
    <w:name w:val="List Bullet 5"/>
    <w:basedOn w:val="Normal"/>
    <w:autoRedefine/>
    <w:rsid w:val="00992844"/>
    <w:pPr>
      <w:numPr>
        <w:numId w:val="6"/>
      </w:numPr>
    </w:pPr>
  </w:style>
  <w:style w:type="paragraph" w:styleId="ListContinue">
    <w:name w:val="List Continue"/>
    <w:basedOn w:val="Normal"/>
    <w:rsid w:val="00992844"/>
    <w:pPr>
      <w:spacing w:after="120"/>
      <w:ind w:left="360"/>
    </w:pPr>
  </w:style>
  <w:style w:type="paragraph" w:styleId="ListContinue2">
    <w:name w:val="List Continue 2"/>
    <w:basedOn w:val="Normal"/>
    <w:rsid w:val="00992844"/>
    <w:pPr>
      <w:spacing w:after="120"/>
      <w:ind w:left="720"/>
    </w:pPr>
  </w:style>
  <w:style w:type="paragraph" w:styleId="ListContinue3">
    <w:name w:val="List Continue 3"/>
    <w:basedOn w:val="Normal"/>
    <w:rsid w:val="00992844"/>
    <w:pPr>
      <w:spacing w:after="120"/>
      <w:ind w:left="1080"/>
    </w:pPr>
  </w:style>
  <w:style w:type="paragraph" w:styleId="ListContinue4">
    <w:name w:val="List Continue 4"/>
    <w:basedOn w:val="Normal"/>
    <w:rsid w:val="00992844"/>
    <w:pPr>
      <w:spacing w:after="120"/>
      <w:ind w:left="1440"/>
    </w:pPr>
  </w:style>
  <w:style w:type="paragraph" w:styleId="ListContinue5">
    <w:name w:val="List Continue 5"/>
    <w:basedOn w:val="Normal"/>
    <w:rsid w:val="00992844"/>
    <w:pPr>
      <w:spacing w:after="120"/>
      <w:ind w:left="1800"/>
    </w:pPr>
  </w:style>
  <w:style w:type="paragraph" w:styleId="ListNumber">
    <w:name w:val="List Number"/>
    <w:basedOn w:val="Normal"/>
    <w:rsid w:val="00992844"/>
    <w:pPr>
      <w:numPr>
        <w:numId w:val="7"/>
      </w:numPr>
    </w:pPr>
  </w:style>
  <w:style w:type="paragraph" w:styleId="ListNumber2">
    <w:name w:val="List Number 2"/>
    <w:basedOn w:val="Normal"/>
    <w:rsid w:val="00992844"/>
    <w:pPr>
      <w:numPr>
        <w:numId w:val="8"/>
      </w:numPr>
    </w:pPr>
  </w:style>
  <w:style w:type="paragraph" w:styleId="ListNumber3">
    <w:name w:val="List Number 3"/>
    <w:basedOn w:val="Normal"/>
    <w:rsid w:val="00992844"/>
    <w:pPr>
      <w:numPr>
        <w:numId w:val="9"/>
      </w:numPr>
    </w:pPr>
  </w:style>
  <w:style w:type="paragraph" w:styleId="ListNumber4">
    <w:name w:val="List Number 4"/>
    <w:basedOn w:val="Normal"/>
    <w:rsid w:val="00992844"/>
    <w:pPr>
      <w:numPr>
        <w:numId w:val="10"/>
      </w:numPr>
    </w:pPr>
  </w:style>
  <w:style w:type="paragraph" w:styleId="ListNumber5">
    <w:name w:val="List Number 5"/>
    <w:basedOn w:val="Normal"/>
    <w:rsid w:val="00992844"/>
    <w:pPr>
      <w:numPr>
        <w:numId w:val="11"/>
      </w:numPr>
    </w:pPr>
  </w:style>
  <w:style w:type="paragraph" w:styleId="MacroText">
    <w:name w:val="macro"/>
    <w:semiHidden/>
    <w:rsid w:val="0099284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djustRightInd w:val="0"/>
      <w:spacing w:line="360" w:lineRule="atLeast"/>
      <w:jc w:val="both"/>
      <w:textAlignment w:val="baseline"/>
    </w:pPr>
    <w:rPr>
      <w:rFonts w:ascii="Courier New" w:hAnsi="Courier New" w:cs="Courier New"/>
      <w:lang w:bidi="ar-SA"/>
    </w:rPr>
  </w:style>
  <w:style w:type="paragraph" w:styleId="MessageHeader">
    <w:name w:val="Message Header"/>
    <w:basedOn w:val="Normal"/>
    <w:rsid w:val="009928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rmalWeb">
    <w:name w:val="Normal (Web)"/>
    <w:basedOn w:val="Normal"/>
    <w:rsid w:val="00992844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992844"/>
    <w:pPr>
      <w:ind w:left="720"/>
    </w:pPr>
  </w:style>
  <w:style w:type="paragraph" w:styleId="TableofAuthorities">
    <w:name w:val="table of authorities"/>
    <w:basedOn w:val="Normal"/>
    <w:next w:val="Normal"/>
    <w:semiHidden/>
    <w:rsid w:val="00992844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92844"/>
    <w:pPr>
      <w:ind w:left="400" w:hanging="400"/>
    </w:pPr>
  </w:style>
  <w:style w:type="paragraph" w:styleId="TOAHeading">
    <w:name w:val="toa heading"/>
    <w:basedOn w:val="Normal"/>
    <w:next w:val="Normal"/>
    <w:semiHidden/>
    <w:rsid w:val="00992844"/>
    <w:pPr>
      <w:spacing w:before="120"/>
    </w:pPr>
    <w:rPr>
      <w:rFonts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992844"/>
  </w:style>
  <w:style w:type="paragraph" w:styleId="TOC2">
    <w:name w:val="toc 2"/>
    <w:basedOn w:val="Normal"/>
    <w:next w:val="Normal"/>
    <w:autoRedefine/>
    <w:semiHidden/>
    <w:rsid w:val="00992844"/>
    <w:pPr>
      <w:ind w:left="200"/>
    </w:pPr>
  </w:style>
  <w:style w:type="paragraph" w:styleId="TOC3">
    <w:name w:val="toc 3"/>
    <w:basedOn w:val="Normal"/>
    <w:next w:val="Normal"/>
    <w:autoRedefine/>
    <w:semiHidden/>
    <w:rsid w:val="00992844"/>
    <w:pPr>
      <w:ind w:left="400"/>
    </w:pPr>
  </w:style>
  <w:style w:type="paragraph" w:styleId="TOC4">
    <w:name w:val="toc 4"/>
    <w:basedOn w:val="Normal"/>
    <w:next w:val="Normal"/>
    <w:autoRedefine/>
    <w:semiHidden/>
    <w:rsid w:val="00992844"/>
    <w:pPr>
      <w:ind w:left="600"/>
    </w:pPr>
  </w:style>
  <w:style w:type="paragraph" w:styleId="TOC5">
    <w:name w:val="toc 5"/>
    <w:basedOn w:val="Normal"/>
    <w:next w:val="Normal"/>
    <w:autoRedefine/>
    <w:semiHidden/>
    <w:rsid w:val="00992844"/>
    <w:pPr>
      <w:ind w:left="800"/>
    </w:pPr>
  </w:style>
  <w:style w:type="paragraph" w:styleId="TOC6">
    <w:name w:val="toc 6"/>
    <w:basedOn w:val="Normal"/>
    <w:next w:val="Normal"/>
    <w:autoRedefine/>
    <w:semiHidden/>
    <w:rsid w:val="00992844"/>
    <w:pPr>
      <w:ind w:left="1000"/>
    </w:pPr>
  </w:style>
  <w:style w:type="paragraph" w:styleId="TOC7">
    <w:name w:val="toc 7"/>
    <w:basedOn w:val="Normal"/>
    <w:next w:val="Normal"/>
    <w:autoRedefine/>
    <w:semiHidden/>
    <w:rsid w:val="00992844"/>
    <w:pPr>
      <w:ind w:left="1200"/>
    </w:pPr>
  </w:style>
  <w:style w:type="paragraph" w:styleId="TOC8">
    <w:name w:val="toc 8"/>
    <w:basedOn w:val="Normal"/>
    <w:next w:val="Normal"/>
    <w:autoRedefine/>
    <w:semiHidden/>
    <w:rsid w:val="00992844"/>
    <w:pPr>
      <w:ind w:left="1400"/>
    </w:pPr>
  </w:style>
  <w:style w:type="paragraph" w:styleId="TOC9">
    <w:name w:val="toc 9"/>
    <w:basedOn w:val="Normal"/>
    <w:next w:val="Normal"/>
    <w:autoRedefine/>
    <w:semiHidden/>
    <w:rsid w:val="00992844"/>
    <w:pPr>
      <w:ind w:left="1600"/>
    </w:pPr>
  </w:style>
  <w:style w:type="paragraph" w:styleId="BalloonText">
    <w:name w:val="Balloon Text"/>
    <w:basedOn w:val="Normal"/>
    <w:semiHidden/>
    <w:rsid w:val="00992844"/>
    <w:rPr>
      <w:rFonts w:ascii="Tahoma" w:hAnsi="Tahoma" w:cs="Tahoma"/>
      <w:sz w:val="16"/>
      <w:szCs w:val="16"/>
    </w:rPr>
  </w:style>
  <w:style w:type="paragraph" w:customStyle="1" w:styleId="Nora">
    <w:name w:val="Nora"/>
    <w:basedOn w:val="Body"/>
    <w:rsid w:val="00992844"/>
    <w:pPr>
      <w:ind w:left="0"/>
    </w:pPr>
  </w:style>
  <w:style w:type="paragraph" w:customStyle="1" w:styleId="Name">
    <w:name w:val="Name"/>
    <w:basedOn w:val="Normal"/>
    <w:next w:val="Normal"/>
    <w:rsid w:val="00992844"/>
    <w:pPr>
      <w:pageBreakBefore/>
      <w:spacing w:after="60"/>
      <w:ind w:left="720"/>
    </w:pPr>
    <w:rPr>
      <w:b/>
      <w:sz w:val="24"/>
    </w:rPr>
  </w:style>
  <w:style w:type="paragraph" w:customStyle="1" w:styleId="Role">
    <w:name w:val="Role"/>
    <w:basedOn w:val="Normal"/>
    <w:rsid w:val="00992844"/>
    <w:pPr>
      <w:ind w:left="720"/>
    </w:pPr>
    <w:rPr>
      <w:sz w:val="22"/>
      <w:szCs w:val="22"/>
    </w:rPr>
  </w:style>
  <w:style w:type="paragraph" w:customStyle="1" w:styleId="Overview">
    <w:name w:val="Overview"/>
    <w:basedOn w:val="HeaderLine"/>
    <w:next w:val="ExperienceTitleChar"/>
    <w:rsid w:val="00992844"/>
    <w:pPr>
      <w:pBdr>
        <w:bottom w:val="none" w:sz="0" w:space="0" w:color="auto"/>
      </w:pBdr>
      <w:jc w:val="left"/>
    </w:pPr>
    <w:rPr>
      <w:b w:val="0"/>
    </w:rPr>
  </w:style>
  <w:style w:type="paragraph" w:customStyle="1" w:styleId="HeaderLine">
    <w:name w:val="Header_Line"/>
    <w:basedOn w:val="Normal"/>
    <w:next w:val="Normal"/>
    <w:rsid w:val="00992844"/>
    <w:pPr>
      <w:pBdr>
        <w:bottom w:val="single" w:sz="4" w:space="0" w:color="808080"/>
      </w:pBdr>
      <w:spacing w:before="240" w:after="240"/>
      <w:ind w:left="720"/>
    </w:pPr>
    <w:rPr>
      <w:b/>
    </w:rPr>
  </w:style>
  <w:style w:type="paragraph" w:customStyle="1" w:styleId="ExperienceTitleChar">
    <w:name w:val="Experience_Title Char"/>
    <w:basedOn w:val="ExperienceBlockChar"/>
    <w:rsid w:val="00992844"/>
    <w:pPr>
      <w:keepNext/>
      <w:spacing w:before="120"/>
      <w:ind w:left="720"/>
    </w:pPr>
    <w:rPr>
      <w:i/>
    </w:rPr>
  </w:style>
  <w:style w:type="paragraph" w:customStyle="1" w:styleId="ExperienceBlockChar">
    <w:name w:val="Experience_Block Char"/>
    <w:basedOn w:val="Normal"/>
    <w:rsid w:val="00992844"/>
    <w:pPr>
      <w:spacing w:after="60"/>
      <w:ind w:left="1267" w:right="360"/>
      <w:jc w:val="left"/>
    </w:pPr>
    <w:rPr>
      <w:szCs w:val="20"/>
    </w:rPr>
  </w:style>
  <w:style w:type="character" w:customStyle="1" w:styleId="ExperienceBlockCharChar">
    <w:name w:val="Experience_Block Char Char"/>
    <w:basedOn w:val="DefaultParagraphFont"/>
    <w:rsid w:val="00992844"/>
    <w:rPr>
      <w:rFonts w:ascii="Verdana" w:hAnsi="Verdana"/>
      <w:lang w:val="en-US" w:eastAsia="en-US" w:bidi="ar-SA"/>
    </w:rPr>
  </w:style>
  <w:style w:type="character" w:customStyle="1" w:styleId="ExperienceTitleCharChar">
    <w:name w:val="Experience_Title Char Char"/>
    <w:basedOn w:val="ExperienceBlockCharChar"/>
    <w:rsid w:val="00992844"/>
    <w:rPr>
      <w:rFonts w:ascii="Verdana" w:hAnsi="Verdana"/>
      <w:i/>
      <w:lang w:val="en-US" w:eastAsia="en-US" w:bidi="ar-SA"/>
    </w:rPr>
  </w:style>
  <w:style w:type="paragraph" w:styleId="BodyText3">
    <w:name w:val="Body Text 3"/>
    <w:basedOn w:val="Normal"/>
    <w:rsid w:val="00992844"/>
    <w:pPr>
      <w:widowControl/>
      <w:adjustRightInd/>
      <w:spacing w:before="100" w:after="100"/>
      <w:jc w:val="left"/>
      <w:textAlignment w:val="auto"/>
    </w:pPr>
    <w:rPr>
      <w:rFonts w:ascii="Tahoma" w:hAnsi="Tahoma" w:cs="Tahoma"/>
      <w:szCs w:val="22"/>
    </w:rPr>
  </w:style>
  <w:style w:type="paragraph" w:styleId="BodyText">
    <w:name w:val="Body Text"/>
    <w:basedOn w:val="Normal"/>
    <w:rsid w:val="00992844"/>
    <w:pPr>
      <w:widowControl/>
      <w:adjustRightInd/>
      <w:spacing w:before="100" w:after="100"/>
      <w:jc w:val="left"/>
      <w:textAlignment w:val="auto"/>
    </w:pPr>
    <w:rPr>
      <w:rFonts w:cs="Tahoma"/>
      <w:sz w:val="16"/>
    </w:rPr>
  </w:style>
  <w:style w:type="character" w:styleId="Strong">
    <w:name w:val="Strong"/>
    <w:basedOn w:val="DefaultParagraphFont"/>
    <w:qFormat/>
    <w:rsid w:val="00992844"/>
    <w:rPr>
      <w:rFonts w:ascii="Verdana" w:hAnsi="Verdana"/>
      <w:b/>
      <w:bCs/>
      <w:sz w:val="18"/>
    </w:rPr>
  </w:style>
  <w:style w:type="paragraph" w:customStyle="1" w:styleId="CompanyName">
    <w:name w:val="Company Name"/>
    <w:basedOn w:val="BodyText"/>
    <w:rsid w:val="00992844"/>
    <w:pPr>
      <w:keepNext/>
      <w:spacing w:before="120" w:after="0" w:line="260" w:lineRule="exact"/>
      <w:ind w:left="-1440"/>
    </w:pPr>
    <w:rPr>
      <w:rFonts w:ascii="Arial" w:hAnsi="Arial" w:cs="Times New Roman"/>
      <w:b/>
      <w:sz w:val="20"/>
      <w:szCs w:val="20"/>
      <w:lang w:val="en-GB"/>
    </w:rPr>
  </w:style>
  <w:style w:type="paragraph" w:styleId="BodyTextIndent2">
    <w:name w:val="Body Text Indent 2"/>
    <w:basedOn w:val="Normal"/>
    <w:rsid w:val="00992844"/>
    <w:pPr>
      <w:widowControl/>
      <w:adjustRightInd/>
      <w:ind w:left="-1350"/>
      <w:textAlignment w:val="auto"/>
    </w:pPr>
    <w:rPr>
      <w:rFonts w:ascii="Arial" w:hAnsi="Arial"/>
      <w:szCs w:val="20"/>
      <w:lang w:val="en-GB"/>
    </w:rPr>
  </w:style>
  <w:style w:type="paragraph" w:customStyle="1" w:styleId="NormalWeb1">
    <w:name w:val="Normal (Web)1"/>
    <w:basedOn w:val="Normal"/>
    <w:autoRedefine/>
    <w:rsid w:val="00992844"/>
    <w:pPr>
      <w:widowControl/>
      <w:adjustRightInd/>
      <w:spacing w:before="120" w:beforeAutospacing="1" w:after="120" w:afterAutospacing="1"/>
      <w:jc w:val="left"/>
      <w:textAlignment w:val="auto"/>
    </w:pPr>
    <w:rPr>
      <w:rFonts w:ascii="Arial" w:eastAsia="Arial Unicode MS" w:hAnsi="Arial" w:cs="Arial Unicode MS"/>
      <w:bCs/>
      <w:color w:val="000000"/>
      <w:szCs w:val="20"/>
    </w:rPr>
  </w:style>
  <w:style w:type="paragraph" w:customStyle="1" w:styleId="Achievement">
    <w:name w:val="Achievement"/>
    <w:basedOn w:val="Normal"/>
    <w:rsid w:val="00992844"/>
    <w:pPr>
      <w:numPr>
        <w:ilvl w:val="1"/>
        <w:numId w:val="13"/>
      </w:numPr>
    </w:pPr>
  </w:style>
  <w:style w:type="paragraph" w:styleId="BodyTextIndent">
    <w:name w:val="Body Text Indent"/>
    <w:basedOn w:val="Normal"/>
    <w:rsid w:val="00992844"/>
    <w:pPr>
      <w:ind w:left="720"/>
    </w:pPr>
    <w:rPr>
      <w:szCs w:val="20"/>
    </w:rPr>
  </w:style>
  <w:style w:type="paragraph" w:styleId="BodyTextIndent3">
    <w:name w:val="Body Text Indent 3"/>
    <w:basedOn w:val="Normal"/>
    <w:rsid w:val="00992844"/>
    <w:pPr>
      <w:ind w:left="360"/>
    </w:pPr>
    <w:rPr>
      <w:b/>
      <w:bCs/>
      <w:sz w:val="24"/>
    </w:rPr>
  </w:style>
  <w:style w:type="paragraph" w:customStyle="1" w:styleId="Intro">
    <w:name w:val="Intro"/>
    <w:basedOn w:val="Overview"/>
    <w:qFormat/>
    <w:rsid w:val="00F7597B"/>
    <w:pPr>
      <w:jc w:val="both"/>
    </w:pPr>
    <w:rPr>
      <w:rFonts w:ascii="Calibri" w:hAnsi="Calibri"/>
      <w:sz w:val="22"/>
    </w:rPr>
  </w:style>
  <w:style w:type="paragraph" w:customStyle="1" w:styleId="CoreExpertise">
    <w:name w:val="Core_Expertise"/>
    <w:basedOn w:val="BodyText"/>
    <w:autoRedefine/>
    <w:rsid w:val="00992844"/>
    <w:pPr>
      <w:widowControl w:val="0"/>
      <w:numPr>
        <w:numId w:val="15"/>
      </w:numPr>
    </w:pPr>
    <w:rPr>
      <w:sz w:val="18"/>
    </w:rPr>
  </w:style>
  <w:style w:type="paragraph" w:customStyle="1" w:styleId="ExperienceTitleChar2">
    <w:name w:val="Experience_Title Char 2"/>
    <w:basedOn w:val="ExperienceTitleChar"/>
    <w:autoRedefine/>
    <w:rsid w:val="00F23951"/>
    <w:pPr>
      <w:spacing w:before="0" w:after="0"/>
      <w:ind w:left="0"/>
    </w:pPr>
    <w:rPr>
      <w:i w:val="0"/>
      <w:iCs/>
    </w:rPr>
  </w:style>
  <w:style w:type="paragraph" w:customStyle="1" w:styleId="CoreExpertiseTitle">
    <w:name w:val="Core Expertise_Title"/>
    <w:basedOn w:val="Normal"/>
    <w:autoRedefine/>
    <w:rsid w:val="00992844"/>
    <w:rPr>
      <w:i/>
    </w:rPr>
  </w:style>
  <w:style w:type="paragraph" w:customStyle="1" w:styleId="BulletedList1">
    <w:name w:val="Bulleted List 1"/>
    <w:basedOn w:val="CoreExpertise"/>
    <w:qFormat/>
    <w:rsid w:val="00B70261"/>
    <w:pPr>
      <w:numPr>
        <w:numId w:val="16"/>
      </w:numPr>
      <w:spacing w:before="0"/>
      <w:ind w:left="504"/>
    </w:pPr>
    <w:rPr>
      <w:rFonts w:ascii="Calibri" w:hAnsi="Calibri"/>
      <w:sz w:val="22"/>
    </w:rPr>
  </w:style>
  <w:style w:type="table" w:styleId="TableGrid">
    <w:name w:val="Table Grid"/>
    <w:basedOn w:val="TableNormal"/>
    <w:rsid w:val="00E80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onsibilitiesBullet">
    <w:name w:val="Responsibilities Bullet"/>
    <w:basedOn w:val="BulletedList1"/>
    <w:qFormat/>
    <w:rsid w:val="009C1105"/>
    <w:pPr>
      <w:numPr>
        <w:numId w:val="19"/>
      </w:numPr>
    </w:pPr>
  </w:style>
  <w:style w:type="paragraph" w:customStyle="1" w:styleId="ProjectDetails">
    <w:name w:val="Project Details"/>
    <w:basedOn w:val="ExperienceTitleChar2"/>
    <w:qFormat/>
    <w:rsid w:val="00F36BCC"/>
    <w:rPr>
      <w:rFonts w:ascii="Calibri" w:hAnsi="Calibri"/>
      <w:b/>
      <w:sz w:val="22"/>
      <w:szCs w:val="22"/>
    </w:rPr>
  </w:style>
  <w:style w:type="paragraph" w:customStyle="1" w:styleId="StyleEducationBlockCalibri11pt">
    <w:name w:val="Style Education_Block + Calibri 11 pt"/>
    <w:basedOn w:val="EducationBlock"/>
    <w:rsid w:val="009C1105"/>
    <w:pPr>
      <w:numPr>
        <w:ilvl w:val="0"/>
        <w:numId w:val="20"/>
      </w:numPr>
      <w:spacing w:after="100"/>
      <w:ind w:left="1368"/>
    </w:pPr>
    <w:rPr>
      <w:rFonts w:ascii="Calibri" w:hAnsi="Calibri"/>
      <w:sz w:val="22"/>
    </w:rPr>
  </w:style>
  <w:style w:type="paragraph" w:customStyle="1" w:styleId="StyleResponsibilitiesBulletLeft075">
    <w:name w:val="Style Responsibilities Bullet + Left:  0.75&quot;"/>
    <w:basedOn w:val="ResponsibilitiesBullet"/>
    <w:rsid w:val="00B70261"/>
    <w:rPr>
      <w:rFonts w:cs="Times New Roman"/>
      <w:szCs w:val="20"/>
    </w:rPr>
  </w:style>
  <w:style w:type="paragraph" w:styleId="ListParagraph">
    <w:name w:val="List Paragraph"/>
    <w:basedOn w:val="Normal"/>
    <w:uiPriority w:val="34"/>
    <w:qFormat/>
    <w:rsid w:val="002517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38A0"/>
    <w:rPr>
      <w:color w:val="808080"/>
    </w:rPr>
  </w:style>
  <w:style w:type="character" w:customStyle="1" w:styleId="apple-converted-space">
    <w:name w:val="apple-converted-space"/>
    <w:basedOn w:val="DefaultParagraphFont"/>
    <w:rsid w:val="00D61E54"/>
  </w:style>
  <w:style w:type="character" w:customStyle="1" w:styleId="HeaderChar">
    <w:name w:val="Header Char"/>
    <w:basedOn w:val="DefaultParagraphFont"/>
    <w:link w:val="Header"/>
    <w:uiPriority w:val="99"/>
    <w:rsid w:val="00B30426"/>
    <w:rPr>
      <w:rFonts w:ascii="Verdana" w:hAnsi="Verdana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ish\Documents\Profil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1B003-6447-4023-9DA6-71360C649675}"/>
      </w:docPartPr>
      <w:docPartBody>
        <w:p w:rsidR="00D81441" w:rsidRDefault="008B6A2A">
          <w:r w:rsidRPr="00BB7CF6">
            <w:rPr>
              <w:rStyle w:val="PlaceholderText"/>
            </w:rPr>
            <w:t>Click here to enter text.</w:t>
          </w:r>
        </w:p>
      </w:docPartBody>
    </w:docPart>
    <w:docPart>
      <w:docPartPr>
        <w:name w:val="DD74F662D2AF4378B3D6996EBAF2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6D625-006F-4A32-9D78-E325CC142049}"/>
      </w:docPartPr>
      <w:docPartBody>
        <w:p w:rsidR="00B148E7" w:rsidRDefault="000C4F6B" w:rsidP="000C4F6B">
          <w:pPr>
            <w:pStyle w:val="DD74F662D2AF4378B3D6996EBAF21E32"/>
          </w:pPr>
          <w:r w:rsidRPr="00BB7CF6">
            <w:rPr>
              <w:rStyle w:val="PlaceholderText"/>
            </w:rPr>
            <w:t>Click here to enter text.</w:t>
          </w:r>
        </w:p>
      </w:docPartBody>
    </w:docPart>
    <w:docPart>
      <w:docPartPr>
        <w:name w:val="2D809275404F4A679F43A3998EB33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8A9C3-DAA9-4163-B308-2BC1777791AF}"/>
      </w:docPartPr>
      <w:docPartBody>
        <w:p w:rsidR="00B148E7" w:rsidRDefault="000C4F6B" w:rsidP="000C4F6B">
          <w:pPr>
            <w:pStyle w:val="2D809275404F4A679F43A3998EB3357A"/>
          </w:pPr>
          <w:r w:rsidRPr="00BB7CF6">
            <w:rPr>
              <w:rStyle w:val="PlaceholderText"/>
            </w:rPr>
            <w:t>Click here to enter text.</w:t>
          </w:r>
        </w:p>
      </w:docPartBody>
    </w:docPart>
    <w:docPart>
      <w:docPartPr>
        <w:name w:val="C843025BB5C44BA48C99CF9E953E5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38C90-A8F1-48F3-A47C-CE40403F2750}"/>
      </w:docPartPr>
      <w:docPartBody>
        <w:p w:rsidR="00AB1B52" w:rsidRDefault="00D227E3" w:rsidP="00D227E3">
          <w:pPr>
            <w:pStyle w:val="C843025BB5C44BA48C99CF9E953E5687"/>
          </w:pPr>
          <w:r w:rsidRPr="00BB7CF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43"/>
    <w:rsid w:val="0000752A"/>
    <w:rsid w:val="00007CEB"/>
    <w:rsid w:val="0003417B"/>
    <w:rsid w:val="00052DE8"/>
    <w:rsid w:val="00057692"/>
    <w:rsid w:val="000643BC"/>
    <w:rsid w:val="000927FE"/>
    <w:rsid w:val="000B2B0E"/>
    <w:rsid w:val="000C4F6B"/>
    <w:rsid w:val="000E62A6"/>
    <w:rsid w:val="001866DC"/>
    <w:rsid w:val="00186BAA"/>
    <w:rsid w:val="00191212"/>
    <w:rsid w:val="001D1C76"/>
    <w:rsid w:val="001F3334"/>
    <w:rsid w:val="00206918"/>
    <w:rsid w:val="00214924"/>
    <w:rsid w:val="002308DF"/>
    <w:rsid w:val="00246216"/>
    <w:rsid w:val="002566C2"/>
    <w:rsid w:val="002C4364"/>
    <w:rsid w:val="002D70CD"/>
    <w:rsid w:val="002F307B"/>
    <w:rsid w:val="00307B3E"/>
    <w:rsid w:val="003206D5"/>
    <w:rsid w:val="00333BF9"/>
    <w:rsid w:val="00364AC5"/>
    <w:rsid w:val="00397448"/>
    <w:rsid w:val="003B0C8A"/>
    <w:rsid w:val="003B7CBE"/>
    <w:rsid w:val="00411843"/>
    <w:rsid w:val="00411F19"/>
    <w:rsid w:val="00411FB0"/>
    <w:rsid w:val="00416968"/>
    <w:rsid w:val="00445EEA"/>
    <w:rsid w:val="00452FC7"/>
    <w:rsid w:val="00464BF7"/>
    <w:rsid w:val="004C5BAA"/>
    <w:rsid w:val="004D4265"/>
    <w:rsid w:val="00507FD9"/>
    <w:rsid w:val="00581E18"/>
    <w:rsid w:val="005B364C"/>
    <w:rsid w:val="005B6C91"/>
    <w:rsid w:val="005D2A2A"/>
    <w:rsid w:val="006014AA"/>
    <w:rsid w:val="0067239F"/>
    <w:rsid w:val="00677FBB"/>
    <w:rsid w:val="006B237B"/>
    <w:rsid w:val="006E3F6D"/>
    <w:rsid w:val="006F0555"/>
    <w:rsid w:val="0070699C"/>
    <w:rsid w:val="00717336"/>
    <w:rsid w:val="007264CA"/>
    <w:rsid w:val="007577C6"/>
    <w:rsid w:val="007A7CAE"/>
    <w:rsid w:val="007D4957"/>
    <w:rsid w:val="008B6A2A"/>
    <w:rsid w:val="008B6F50"/>
    <w:rsid w:val="008E577D"/>
    <w:rsid w:val="009151D5"/>
    <w:rsid w:val="00977519"/>
    <w:rsid w:val="00980743"/>
    <w:rsid w:val="009962D2"/>
    <w:rsid w:val="009B3DEA"/>
    <w:rsid w:val="00A37FDA"/>
    <w:rsid w:val="00A41A6E"/>
    <w:rsid w:val="00A826D1"/>
    <w:rsid w:val="00A9129D"/>
    <w:rsid w:val="00A92CE7"/>
    <w:rsid w:val="00AA1F7B"/>
    <w:rsid w:val="00AB1B52"/>
    <w:rsid w:val="00B148E7"/>
    <w:rsid w:val="00B32398"/>
    <w:rsid w:val="00B57517"/>
    <w:rsid w:val="00B7127F"/>
    <w:rsid w:val="00BD1D94"/>
    <w:rsid w:val="00C66FEC"/>
    <w:rsid w:val="00C83006"/>
    <w:rsid w:val="00C97E72"/>
    <w:rsid w:val="00CC4AD0"/>
    <w:rsid w:val="00CD15B1"/>
    <w:rsid w:val="00CF36C8"/>
    <w:rsid w:val="00D06CD1"/>
    <w:rsid w:val="00D227E3"/>
    <w:rsid w:val="00D306A6"/>
    <w:rsid w:val="00D51484"/>
    <w:rsid w:val="00D536BB"/>
    <w:rsid w:val="00D81441"/>
    <w:rsid w:val="00D94B51"/>
    <w:rsid w:val="00DF61BD"/>
    <w:rsid w:val="00E07DF1"/>
    <w:rsid w:val="00E7517F"/>
    <w:rsid w:val="00E93FC4"/>
    <w:rsid w:val="00EB6948"/>
    <w:rsid w:val="00EC08C1"/>
    <w:rsid w:val="00EC1CBE"/>
    <w:rsid w:val="00EE5A0D"/>
    <w:rsid w:val="00F0316C"/>
    <w:rsid w:val="00F8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7E3"/>
    <w:rPr>
      <w:color w:val="808080"/>
    </w:rPr>
  </w:style>
  <w:style w:type="paragraph" w:customStyle="1" w:styleId="71C3884E2DA64E44B1AC9A2EBD03956B">
    <w:name w:val="71C3884E2DA64E44B1AC9A2EBD03956B"/>
    <w:rsid w:val="00980743"/>
  </w:style>
  <w:style w:type="paragraph" w:customStyle="1" w:styleId="4952A90D61D340B3B0DECB2290D3BA96">
    <w:name w:val="4952A90D61D340B3B0DECB2290D3BA96"/>
    <w:rsid w:val="00980743"/>
  </w:style>
  <w:style w:type="paragraph" w:customStyle="1" w:styleId="4C67B7B5D4D74467BC8170E210EDB382">
    <w:name w:val="4C67B7B5D4D74467BC8170E210EDB382"/>
    <w:rsid w:val="00980743"/>
  </w:style>
  <w:style w:type="paragraph" w:customStyle="1" w:styleId="AFCE8E51CA1C4BD6B7C3AEE91E314BEF">
    <w:name w:val="AFCE8E51CA1C4BD6B7C3AEE91E314BEF"/>
    <w:rsid w:val="00980743"/>
  </w:style>
  <w:style w:type="paragraph" w:customStyle="1" w:styleId="6C2BEEAEA3594B30B3B1F99FCFD5C191">
    <w:name w:val="6C2BEEAEA3594B30B3B1F99FCFD5C191"/>
    <w:rsid w:val="00C66FEC"/>
  </w:style>
  <w:style w:type="paragraph" w:customStyle="1" w:styleId="C8318A87531942FEA8A558258F89DE9D">
    <w:name w:val="C8318A87531942FEA8A558258F89DE9D"/>
    <w:rsid w:val="00C66FEC"/>
  </w:style>
  <w:style w:type="paragraph" w:customStyle="1" w:styleId="AC7FB88E5D084882B44DC92308CA139F">
    <w:name w:val="AC7FB88E5D084882B44DC92308CA139F"/>
    <w:rsid w:val="00C66FEC"/>
  </w:style>
  <w:style w:type="paragraph" w:customStyle="1" w:styleId="50D76623F9ED4BBCB853A29819AE68EE">
    <w:name w:val="50D76623F9ED4BBCB853A29819AE68EE"/>
    <w:rsid w:val="009962D2"/>
  </w:style>
  <w:style w:type="paragraph" w:customStyle="1" w:styleId="3F110A4A10564BBA9BFE927050CD11D6">
    <w:name w:val="3F110A4A10564BBA9BFE927050CD11D6"/>
    <w:rsid w:val="009962D2"/>
  </w:style>
  <w:style w:type="paragraph" w:customStyle="1" w:styleId="21ACDE6F16094C4B8C314E49800451C5">
    <w:name w:val="21ACDE6F16094C4B8C314E49800451C5"/>
    <w:rsid w:val="009962D2"/>
  </w:style>
  <w:style w:type="paragraph" w:customStyle="1" w:styleId="44108CECB3CA4DF08E0C7C5772AB045B">
    <w:name w:val="44108CECB3CA4DF08E0C7C5772AB045B"/>
    <w:rsid w:val="00B32398"/>
  </w:style>
  <w:style w:type="paragraph" w:customStyle="1" w:styleId="E05DDC52F0444DA2B56C77B69D5008E1">
    <w:name w:val="E05DDC52F0444DA2B56C77B69D5008E1"/>
    <w:rsid w:val="00B32398"/>
  </w:style>
  <w:style w:type="paragraph" w:customStyle="1" w:styleId="5172C3F542244FFA94E907B2BF3C67B9">
    <w:name w:val="5172C3F542244FFA94E907B2BF3C67B9"/>
    <w:rsid w:val="00B32398"/>
  </w:style>
  <w:style w:type="paragraph" w:customStyle="1" w:styleId="85F2A583B4F64FBE9B945256DE2CB453">
    <w:name w:val="85F2A583B4F64FBE9B945256DE2CB453"/>
    <w:rsid w:val="00B32398"/>
  </w:style>
  <w:style w:type="paragraph" w:customStyle="1" w:styleId="6D85E7B318A44E979B68EAC6A73B9666">
    <w:name w:val="6D85E7B318A44E979B68EAC6A73B9666"/>
    <w:rsid w:val="00B32398"/>
  </w:style>
  <w:style w:type="paragraph" w:customStyle="1" w:styleId="D379D31BADD5489088C73AF403373062">
    <w:name w:val="D379D31BADD5489088C73AF403373062"/>
    <w:rsid w:val="00B32398"/>
  </w:style>
  <w:style w:type="paragraph" w:customStyle="1" w:styleId="CC171A23A1A84278A488E0F99ED40269">
    <w:name w:val="CC171A23A1A84278A488E0F99ED40269"/>
    <w:rsid w:val="00B32398"/>
  </w:style>
  <w:style w:type="paragraph" w:customStyle="1" w:styleId="715A946A9A98473DBA7914DAF18ABCE3">
    <w:name w:val="715A946A9A98473DBA7914DAF18ABCE3"/>
    <w:rsid w:val="00B32398"/>
  </w:style>
  <w:style w:type="paragraph" w:customStyle="1" w:styleId="3D85F366C25841EE9EAC0B22BFA50D2D">
    <w:name w:val="3D85F366C25841EE9EAC0B22BFA50D2D"/>
    <w:rsid w:val="00B32398"/>
  </w:style>
  <w:style w:type="paragraph" w:customStyle="1" w:styleId="30A61FB50A4C436297D6DE0FE2B2027A">
    <w:name w:val="30A61FB50A4C436297D6DE0FE2B2027A"/>
    <w:rsid w:val="007577C6"/>
  </w:style>
  <w:style w:type="paragraph" w:customStyle="1" w:styleId="ADC0CE64D88E42799AC505B8D65AC8B0">
    <w:name w:val="ADC0CE64D88E42799AC505B8D65AC8B0"/>
    <w:rsid w:val="007577C6"/>
  </w:style>
  <w:style w:type="paragraph" w:customStyle="1" w:styleId="115C7B267BB64943989C118131426146">
    <w:name w:val="115C7B267BB64943989C118131426146"/>
    <w:rsid w:val="007577C6"/>
  </w:style>
  <w:style w:type="paragraph" w:customStyle="1" w:styleId="69D870AA906640EF91F7981238F2B826">
    <w:name w:val="69D870AA906640EF91F7981238F2B826"/>
    <w:rsid w:val="000927FE"/>
  </w:style>
  <w:style w:type="paragraph" w:customStyle="1" w:styleId="7B4C342C91F74B5BBDD4143C2A643C89">
    <w:name w:val="7B4C342C91F74B5BBDD4143C2A643C89"/>
    <w:rsid w:val="000927FE"/>
  </w:style>
  <w:style w:type="paragraph" w:customStyle="1" w:styleId="06A529B08ED8442290A39F564F9F91D5">
    <w:name w:val="06A529B08ED8442290A39F564F9F91D5"/>
    <w:rsid w:val="008B6A2A"/>
  </w:style>
  <w:style w:type="paragraph" w:customStyle="1" w:styleId="7AEC86BACA87460495CD2852C5D9BE50">
    <w:name w:val="7AEC86BACA87460495CD2852C5D9BE50"/>
    <w:rsid w:val="008B6A2A"/>
  </w:style>
  <w:style w:type="paragraph" w:customStyle="1" w:styleId="E765A4CB282549C88E339108FD078F0A">
    <w:name w:val="E765A4CB282549C88E339108FD078F0A"/>
    <w:rsid w:val="008B6A2A"/>
  </w:style>
  <w:style w:type="paragraph" w:customStyle="1" w:styleId="2C47A35DFD564BBDB9B6DD6D6DB4AB90">
    <w:name w:val="2C47A35DFD564BBDB9B6DD6D6DB4AB90"/>
    <w:rsid w:val="008B6A2A"/>
  </w:style>
  <w:style w:type="paragraph" w:customStyle="1" w:styleId="769CBF5CA9684513AAA405A0231BE309">
    <w:name w:val="769CBF5CA9684513AAA405A0231BE309"/>
    <w:rsid w:val="008B6A2A"/>
  </w:style>
  <w:style w:type="paragraph" w:customStyle="1" w:styleId="F5E60B05E835479CB566EFAA8C9D9259">
    <w:name w:val="F5E60B05E835479CB566EFAA8C9D9259"/>
    <w:rsid w:val="008B6A2A"/>
  </w:style>
  <w:style w:type="paragraph" w:customStyle="1" w:styleId="C6358908809B4DC1A67B29BF2E8E4F35">
    <w:name w:val="C6358908809B4DC1A67B29BF2E8E4F35"/>
    <w:rsid w:val="00D81441"/>
  </w:style>
  <w:style w:type="paragraph" w:customStyle="1" w:styleId="0130E72496E342AB80F6EACD2DBFE59A">
    <w:name w:val="0130E72496E342AB80F6EACD2DBFE59A"/>
    <w:rsid w:val="006E3F6D"/>
  </w:style>
  <w:style w:type="paragraph" w:customStyle="1" w:styleId="5912DB0E632547DA8F111292374E20CD">
    <w:name w:val="5912DB0E632547DA8F111292374E20CD"/>
    <w:rsid w:val="006E3F6D"/>
  </w:style>
  <w:style w:type="paragraph" w:customStyle="1" w:styleId="86C73ADA259746C0BC0CFB133CC4D5ED">
    <w:name w:val="86C73ADA259746C0BC0CFB133CC4D5ED"/>
    <w:rsid w:val="006E3F6D"/>
  </w:style>
  <w:style w:type="paragraph" w:customStyle="1" w:styleId="ABA4B5D2765C447B85CECD0E0F1A238B">
    <w:name w:val="ABA4B5D2765C447B85CECD0E0F1A238B"/>
    <w:rsid w:val="006E3F6D"/>
  </w:style>
  <w:style w:type="paragraph" w:customStyle="1" w:styleId="9C3A1BC76BED4F52B2634AC8F7E7C4F5">
    <w:name w:val="9C3A1BC76BED4F52B2634AC8F7E7C4F5"/>
    <w:rsid w:val="006E3F6D"/>
  </w:style>
  <w:style w:type="paragraph" w:customStyle="1" w:styleId="243042E9A8334A34A1BFFAEFFB812D12">
    <w:name w:val="243042E9A8334A34A1BFFAEFFB812D12"/>
    <w:rsid w:val="006E3F6D"/>
  </w:style>
  <w:style w:type="paragraph" w:customStyle="1" w:styleId="A3C6A38EF9DB4C0BA5B02E30AB0ECD2B">
    <w:name w:val="A3C6A38EF9DB4C0BA5B02E30AB0ECD2B"/>
    <w:rsid w:val="006E3F6D"/>
  </w:style>
  <w:style w:type="paragraph" w:customStyle="1" w:styleId="E6389FD59FFC49F1881891DA2FAF7C41">
    <w:name w:val="E6389FD59FFC49F1881891DA2FAF7C41"/>
    <w:rsid w:val="006E3F6D"/>
  </w:style>
  <w:style w:type="paragraph" w:customStyle="1" w:styleId="7C35D414150F4A1399C965139965C1B8">
    <w:name w:val="7C35D414150F4A1399C965139965C1B8"/>
    <w:rsid w:val="006E3F6D"/>
  </w:style>
  <w:style w:type="paragraph" w:customStyle="1" w:styleId="0B3A29BC878C4F6994907F6B88A8783E">
    <w:name w:val="0B3A29BC878C4F6994907F6B88A8783E"/>
    <w:rsid w:val="006E3F6D"/>
  </w:style>
  <w:style w:type="paragraph" w:customStyle="1" w:styleId="E55B0E7F81D840129A94FF1650FAB29E">
    <w:name w:val="E55B0E7F81D840129A94FF1650FAB29E"/>
    <w:rsid w:val="005D2A2A"/>
  </w:style>
  <w:style w:type="paragraph" w:customStyle="1" w:styleId="8AE5A587D3FE4D57B387B7763394543D">
    <w:name w:val="8AE5A587D3FE4D57B387B7763394543D"/>
    <w:rsid w:val="005D2A2A"/>
  </w:style>
  <w:style w:type="paragraph" w:customStyle="1" w:styleId="866FBF9EC74240199085BD72CCC44997">
    <w:name w:val="866FBF9EC74240199085BD72CCC44997"/>
    <w:rsid w:val="005D2A2A"/>
  </w:style>
  <w:style w:type="paragraph" w:customStyle="1" w:styleId="B71717EF47714BDB8558A737434442F5">
    <w:name w:val="B71717EF47714BDB8558A737434442F5"/>
    <w:rsid w:val="005D2A2A"/>
  </w:style>
  <w:style w:type="paragraph" w:customStyle="1" w:styleId="AE9AFBFF2D6B46F7AB51DE05FC75EB73">
    <w:name w:val="AE9AFBFF2D6B46F7AB51DE05FC75EB73"/>
    <w:rsid w:val="005D2A2A"/>
  </w:style>
  <w:style w:type="paragraph" w:customStyle="1" w:styleId="61B4AAF26E42461ABD1FF9328C1EC5EB">
    <w:name w:val="61B4AAF26E42461ABD1FF9328C1EC5EB"/>
    <w:rsid w:val="005D2A2A"/>
  </w:style>
  <w:style w:type="paragraph" w:customStyle="1" w:styleId="69353FC36A5548AA9B37F386C29283CF">
    <w:name w:val="69353FC36A5548AA9B37F386C29283CF"/>
    <w:rsid w:val="00007CEB"/>
  </w:style>
  <w:style w:type="paragraph" w:customStyle="1" w:styleId="6E7D46C437024A00A8B255701B42AD75">
    <w:name w:val="6E7D46C437024A00A8B255701B42AD75"/>
    <w:rsid w:val="00007CEB"/>
  </w:style>
  <w:style w:type="paragraph" w:customStyle="1" w:styleId="A8FB3DCCD8C443F293F4C5A650E67BAD">
    <w:name w:val="A8FB3DCCD8C443F293F4C5A650E67BAD"/>
    <w:rsid w:val="00007CEB"/>
  </w:style>
  <w:style w:type="paragraph" w:customStyle="1" w:styleId="739725D07D3344B8AF6FAF814365CEDC">
    <w:name w:val="739725D07D3344B8AF6FAF814365CEDC"/>
    <w:rsid w:val="00007CEB"/>
  </w:style>
  <w:style w:type="paragraph" w:customStyle="1" w:styleId="024B18357DF9405C8136304AD3F17792">
    <w:name w:val="024B18357DF9405C8136304AD3F17792"/>
    <w:rsid w:val="00007CEB"/>
  </w:style>
  <w:style w:type="paragraph" w:customStyle="1" w:styleId="6D2DB5C3840D4165A46792D9B8E4917D">
    <w:name w:val="6D2DB5C3840D4165A46792D9B8E4917D"/>
    <w:rsid w:val="00007CEB"/>
  </w:style>
  <w:style w:type="paragraph" w:customStyle="1" w:styleId="8EC09287104E4FA78A9A72407601334E">
    <w:name w:val="8EC09287104E4FA78A9A72407601334E"/>
    <w:rsid w:val="00007CEB"/>
  </w:style>
  <w:style w:type="paragraph" w:customStyle="1" w:styleId="CC0B18A767CC4DDBB9BBBCE802FED6DB">
    <w:name w:val="CC0B18A767CC4DDBB9BBBCE802FED6DB"/>
    <w:rsid w:val="00007CEB"/>
  </w:style>
  <w:style w:type="paragraph" w:customStyle="1" w:styleId="6D6B0AFBD6964F379C65661CE0D63F98">
    <w:name w:val="6D6B0AFBD6964F379C65661CE0D63F98"/>
    <w:rsid w:val="00007CEB"/>
  </w:style>
  <w:style w:type="paragraph" w:customStyle="1" w:styleId="5D795D3A15094FAABD63AFC0DFC6D979">
    <w:name w:val="5D795D3A15094FAABD63AFC0DFC6D979"/>
    <w:rsid w:val="00007CEB"/>
  </w:style>
  <w:style w:type="paragraph" w:customStyle="1" w:styleId="9799D56058E44BE1A5FA6472BC9C632C">
    <w:name w:val="9799D56058E44BE1A5FA6472BC9C632C"/>
    <w:rsid w:val="00007CEB"/>
  </w:style>
  <w:style w:type="paragraph" w:customStyle="1" w:styleId="A1A119FB1B0C4D338DEE8304CA361BD8">
    <w:name w:val="A1A119FB1B0C4D338DEE8304CA361BD8"/>
    <w:rsid w:val="00007CEB"/>
  </w:style>
  <w:style w:type="paragraph" w:customStyle="1" w:styleId="65F7119803004FF3B893A2691D9AE221">
    <w:name w:val="65F7119803004FF3B893A2691D9AE221"/>
    <w:rsid w:val="00007CEB"/>
  </w:style>
  <w:style w:type="paragraph" w:customStyle="1" w:styleId="002F1B886DB443B7B71CFAA86D34523D">
    <w:name w:val="002F1B886DB443B7B71CFAA86D34523D"/>
    <w:rsid w:val="00007CEB"/>
  </w:style>
  <w:style w:type="paragraph" w:customStyle="1" w:styleId="520F8CB9EE4E4286A2C7E881A727BE2E">
    <w:name w:val="520F8CB9EE4E4286A2C7E881A727BE2E"/>
    <w:rsid w:val="00007CEB"/>
  </w:style>
  <w:style w:type="paragraph" w:customStyle="1" w:styleId="B162810FCE1E413695618E1CB1AD337F">
    <w:name w:val="B162810FCE1E413695618E1CB1AD337F"/>
    <w:rsid w:val="00007CEB"/>
  </w:style>
  <w:style w:type="paragraph" w:customStyle="1" w:styleId="DAD770FED4CE40499467A2C11D8D6D5D">
    <w:name w:val="DAD770FED4CE40499467A2C11D8D6D5D"/>
    <w:rsid w:val="00007CEB"/>
  </w:style>
  <w:style w:type="paragraph" w:customStyle="1" w:styleId="34111829F1094692914AF0081C77594E">
    <w:name w:val="34111829F1094692914AF0081C77594E"/>
    <w:rsid w:val="00007CEB"/>
  </w:style>
  <w:style w:type="paragraph" w:customStyle="1" w:styleId="DD74F662D2AF4378B3D6996EBAF21E32">
    <w:name w:val="DD74F662D2AF4378B3D6996EBAF21E32"/>
    <w:rsid w:val="000C4F6B"/>
  </w:style>
  <w:style w:type="paragraph" w:customStyle="1" w:styleId="2D809275404F4A679F43A3998EB3357A">
    <w:name w:val="2D809275404F4A679F43A3998EB3357A"/>
    <w:rsid w:val="000C4F6B"/>
  </w:style>
  <w:style w:type="paragraph" w:customStyle="1" w:styleId="74D203D05FAE4462A0D2CFFC81E6B7F5">
    <w:name w:val="74D203D05FAE4462A0D2CFFC81E6B7F5"/>
    <w:rsid w:val="00186BAA"/>
  </w:style>
  <w:style w:type="paragraph" w:customStyle="1" w:styleId="3C0F9D3AD9674CEC879F93F8D1278343">
    <w:name w:val="3C0F9D3AD9674CEC879F93F8D1278343"/>
    <w:rsid w:val="00186BAA"/>
  </w:style>
  <w:style w:type="paragraph" w:customStyle="1" w:styleId="5CB4A6D28AE84DAF9D274CCC36C0E8FB">
    <w:name w:val="5CB4A6D28AE84DAF9D274CCC36C0E8FB"/>
    <w:rsid w:val="00186BAA"/>
  </w:style>
  <w:style w:type="paragraph" w:customStyle="1" w:styleId="2227A01D790749469DF6D34E2F70D006">
    <w:name w:val="2227A01D790749469DF6D34E2F70D006"/>
    <w:rsid w:val="00E93FC4"/>
  </w:style>
  <w:style w:type="paragraph" w:customStyle="1" w:styleId="AB5A145770474D6489F50E60E64D6D9A">
    <w:name w:val="AB5A145770474D6489F50E60E64D6D9A"/>
    <w:rsid w:val="00E93FC4"/>
  </w:style>
  <w:style w:type="paragraph" w:customStyle="1" w:styleId="350A3F27118C49D0B553E28584F5EBBB">
    <w:name w:val="350A3F27118C49D0B553E28584F5EBBB"/>
    <w:rsid w:val="00E93FC4"/>
  </w:style>
  <w:style w:type="paragraph" w:customStyle="1" w:styleId="C0F5711B42D540ABA47D1257C913B1C5">
    <w:name w:val="C0F5711B42D540ABA47D1257C913B1C5"/>
    <w:rsid w:val="00E93FC4"/>
  </w:style>
  <w:style w:type="paragraph" w:customStyle="1" w:styleId="A5E12A1C7AF44EFF8E011852B394FC32">
    <w:name w:val="A5E12A1C7AF44EFF8E011852B394FC32"/>
    <w:rsid w:val="00E93FC4"/>
  </w:style>
  <w:style w:type="paragraph" w:customStyle="1" w:styleId="8B5BA94F25BF4F62BD50E5B483549F3D">
    <w:name w:val="8B5BA94F25BF4F62BD50E5B483549F3D"/>
    <w:rsid w:val="00E93FC4"/>
  </w:style>
  <w:style w:type="paragraph" w:customStyle="1" w:styleId="1550B505210340DAA91D71AAFCBE7AF6">
    <w:name w:val="1550B505210340DAA91D71AAFCBE7AF6"/>
    <w:rsid w:val="00E93FC4"/>
  </w:style>
  <w:style w:type="paragraph" w:customStyle="1" w:styleId="D6416FD4F7004182B147A5CAE19F597A">
    <w:name w:val="D6416FD4F7004182B147A5CAE19F597A"/>
    <w:rsid w:val="00E93FC4"/>
  </w:style>
  <w:style w:type="paragraph" w:customStyle="1" w:styleId="967FDD9E93BD49DBB6E71B23846D0570">
    <w:name w:val="967FDD9E93BD49DBB6E71B23846D0570"/>
    <w:rsid w:val="00E93FC4"/>
  </w:style>
  <w:style w:type="paragraph" w:customStyle="1" w:styleId="1EADBDA05CF241BA84B2039400434019">
    <w:name w:val="1EADBDA05CF241BA84B2039400434019"/>
    <w:rsid w:val="00E93FC4"/>
  </w:style>
  <w:style w:type="paragraph" w:customStyle="1" w:styleId="C893B8923D1444D28A332C3571FD6DAD">
    <w:name w:val="C893B8923D1444D28A332C3571FD6DAD"/>
    <w:rsid w:val="00E93FC4"/>
  </w:style>
  <w:style w:type="paragraph" w:customStyle="1" w:styleId="4E39362BDD0147B682BCC353879207D4">
    <w:name w:val="4E39362BDD0147B682BCC353879207D4"/>
    <w:rsid w:val="000B2B0E"/>
  </w:style>
  <w:style w:type="paragraph" w:customStyle="1" w:styleId="0D06772DBFC64EA1A13A19C4251F52FB">
    <w:name w:val="0D06772DBFC64EA1A13A19C4251F52FB"/>
    <w:rsid w:val="000B2B0E"/>
  </w:style>
  <w:style w:type="paragraph" w:customStyle="1" w:styleId="E011F903114F49C4925D581007440B24">
    <w:name w:val="E011F903114F49C4925D581007440B24"/>
    <w:rsid w:val="000B2B0E"/>
  </w:style>
  <w:style w:type="paragraph" w:customStyle="1" w:styleId="039402F89959404083BA2B10F25705BE">
    <w:name w:val="039402F89959404083BA2B10F25705BE"/>
    <w:rsid w:val="000B2B0E"/>
  </w:style>
  <w:style w:type="paragraph" w:customStyle="1" w:styleId="7D30D60D05C44A599389E85D90D4224E">
    <w:name w:val="7D30D60D05C44A599389E85D90D4224E"/>
    <w:rsid w:val="000B2B0E"/>
  </w:style>
  <w:style w:type="paragraph" w:customStyle="1" w:styleId="DD0FF389C1CF4CD9A50D9E24CD8C44D6">
    <w:name w:val="DD0FF389C1CF4CD9A50D9E24CD8C44D6"/>
    <w:rsid w:val="000B2B0E"/>
  </w:style>
  <w:style w:type="paragraph" w:customStyle="1" w:styleId="0385A95124D740ADB81CFF6A1E5A4F4D">
    <w:name w:val="0385A95124D740ADB81CFF6A1E5A4F4D"/>
    <w:rsid w:val="000B2B0E"/>
  </w:style>
  <w:style w:type="paragraph" w:customStyle="1" w:styleId="9587ABC6C13045DE9443D79A588DD5CE">
    <w:name w:val="9587ABC6C13045DE9443D79A588DD5CE"/>
    <w:rsid w:val="003206D5"/>
  </w:style>
  <w:style w:type="paragraph" w:customStyle="1" w:styleId="A3B5C77D68A64A47AB4DEAEC47AA22FF">
    <w:name w:val="A3B5C77D68A64A47AB4DEAEC47AA22FF"/>
    <w:rsid w:val="003206D5"/>
  </w:style>
  <w:style w:type="paragraph" w:customStyle="1" w:styleId="5C017617DDFB406381B5316CB5614033">
    <w:name w:val="5C017617DDFB406381B5316CB5614033"/>
    <w:rsid w:val="003206D5"/>
  </w:style>
  <w:style w:type="paragraph" w:customStyle="1" w:styleId="8678365D61CF422789F36642B2C2CD62">
    <w:name w:val="8678365D61CF422789F36642B2C2CD62"/>
    <w:rsid w:val="003206D5"/>
  </w:style>
  <w:style w:type="paragraph" w:customStyle="1" w:styleId="2F4AC4CC4D994F68BD97660B07FC1F1C">
    <w:name w:val="2F4AC4CC4D994F68BD97660B07FC1F1C"/>
    <w:rsid w:val="001D1C76"/>
  </w:style>
  <w:style w:type="paragraph" w:customStyle="1" w:styleId="ED4801080BF4427F8254368CBF8842FA">
    <w:name w:val="ED4801080BF4427F8254368CBF8842FA"/>
    <w:rsid w:val="001D1C76"/>
  </w:style>
  <w:style w:type="paragraph" w:customStyle="1" w:styleId="59AC5B9CEDC34A478A4FB025B9A28722">
    <w:name w:val="59AC5B9CEDC34A478A4FB025B9A28722"/>
    <w:rsid w:val="001D1C76"/>
  </w:style>
  <w:style w:type="paragraph" w:customStyle="1" w:styleId="3B86C0C0F13B4A7CB9E9395FCBE951CF">
    <w:name w:val="3B86C0C0F13B4A7CB9E9395FCBE951CF"/>
    <w:rsid w:val="001D1C76"/>
  </w:style>
  <w:style w:type="paragraph" w:customStyle="1" w:styleId="AB91CA6C8CA94332B812B7E50514AB97">
    <w:name w:val="AB91CA6C8CA94332B812B7E50514AB97"/>
    <w:rsid w:val="001D1C76"/>
  </w:style>
  <w:style w:type="paragraph" w:customStyle="1" w:styleId="E11D56E1197645C5B05239D567471309">
    <w:name w:val="E11D56E1197645C5B05239D567471309"/>
    <w:rsid w:val="001D1C76"/>
  </w:style>
  <w:style w:type="paragraph" w:customStyle="1" w:styleId="83796E40192640428C6A3CE17E5C603C">
    <w:name w:val="83796E40192640428C6A3CE17E5C603C"/>
    <w:rsid w:val="001D1C76"/>
  </w:style>
  <w:style w:type="paragraph" w:customStyle="1" w:styleId="4263ECE730A949CB910DA64F59277640">
    <w:name w:val="4263ECE730A949CB910DA64F59277640"/>
    <w:rsid w:val="001D1C76"/>
  </w:style>
  <w:style w:type="paragraph" w:customStyle="1" w:styleId="40C94DC840414B449104A2AF8FA018A4">
    <w:name w:val="40C94DC840414B449104A2AF8FA018A4"/>
    <w:rsid w:val="001D1C76"/>
  </w:style>
  <w:style w:type="paragraph" w:customStyle="1" w:styleId="20F917C2D11249A5B21796B7D860F664">
    <w:name w:val="20F917C2D11249A5B21796B7D860F664"/>
    <w:rsid w:val="001D1C76"/>
  </w:style>
  <w:style w:type="paragraph" w:customStyle="1" w:styleId="DAC2A81C74EB4D0791E27C8B767BE5D4">
    <w:name w:val="DAC2A81C74EB4D0791E27C8B767BE5D4"/>
    <w:rsid w:val="001D1C76"/>
  </w:style>
  <w:style w:type="paragraph" w:customStyle="1" w:styleId="4683C5877DD54B918CC0ABB61EF981FB">
    <w:name w:val="4683C5877DD54B918CC0ABB61EF981FB"/>
    <w:rsid w:val="001D1C76"/>
  </w:style>
  <w:style w:type="paragraph" w:customStyle="1" w:styleId="EA15B39B715743168209CBF1709B55C3">
    <w:name w:val="EA15B39B715743168209CBF1709B55C3"/>
    <w:rsid w:val="001D1C76"/>
  </w:style>
  <w:style w:type="paragraph" w:customStyle="1" w:styleId="D76F56ECF0C2445EB92328278AA495E2">
    <w:name w:val="D76F56ECF0C2445EB92328278AA495E2"/>
    <w:rsid w:val="001D1C76"/>
  </w:style>
  <w:style w:type="paragraph" w:customStyle="1" w:styleId="EA348971491B4BF7A87CDCD5548B250C">
    <w:name w:val="EA348971491B4BF7A87CDCD5548B250C"/>
    <w:rsid w:val="001D1C76"/>
  </w:style>
  <w:style w:type="paragraph" w:customStyle="1" w:styleId="F82F58E3335045BA85A1136A08949F5F">
    <w:name w:val="F82F58E3335045BA85A1136A08949F5F"/>
    <w:rsid w:val="001D1C76"/>
  </w:style>
  <w:style w:type="paragraph" w:customStyle="1" w:styleId="890CE0A1E1E24A4F9B06CAE41645781E">
    <w:name w:val="890CE0A1E1E24A4F9B06CAE41645781E"/>
    <w:rsid w:val="00397448"/>
  </w:style>
  <w:style w:type="paragraph" w:customStyle="1" w:styleId="285C5AD07AD441E9BA33F2D359263834">
    <w:name w:val="285C5AD07AD441E9BA33F2D359263834"/>
    <w:rsid w:val="00397448"/>
  </w:style>
  <w:style w:type="paragraph" w:customStyle="1" w:styleId="6AC043A851DD41DDB32246F0C2CF776A">
    <w:name w:val="6AC043A851DD41DDB32246F0C2CF776A"/>
    <w:rsid w:val="00397448"/>
  </w:style>
  <w:style w:type="paragraph" w:customStyle="1" w:styleId="99D9AE222F934262A515C2D4771F2D01">
    <w:name w:val="99D9AE222F934262A515C2D4771F2D01"/>
    <w:rsid w:val="00397448"/>
  </w:style>
  <w:style w:type="paragraph" w:customStyle="1" w:styleId="B8FDB5D4899F423B872F2E09D6D096EB">
    <w:name w:val="B8FDB5D4899F423B872F2E09D6D096EB"/>
    <w:rsid w:val="00397448"/>
  </w:style>
  <w:style w:type="paragraph" w:customStyle="1" w:styleId="7899E27E3BA2442B959DA74D3D44991C">
    <w:name w:val="7899E27E3BA2442B959DA74D3D44991C"/>
    <w:rsid w:val="00397448"/>
  </w:style>
  <w:style w:type="paragraph" w:customStyle="1" w:styleId="14816A2CB3BD4BEEAFF2AA495A12D301">
    <w:name w:val="14816A2CB3BD4BEEAFF2AA495A12D301"/>
    <w:rsid w:val="00397448"/>
  </w:style>
  <w:style w:type="paragraph" w:customStyle="1" w:styleId="B9C35EB81AB8416FBE44D1E62021351E">
    <w:name w:val="B9C35EB81AB8416FBE44D1E62021351E"/>
    <w:rsid w:val="00397448"/>
  </w:style>
  <w:style w:type="paragraph" w:customStyle="1" w:styleId="CB66806FB36D46F0AE3B56804A1172C4">
    <w:name w:val="CB66806FB36D46F0AE3B56804A1172C4"/>
    <w:rsid w:val="00397448"/>
  </w:style>
  <w:style w:type="paragraph" w:customStyle="1" w:styleId="5AA1BC029C644C6B9EBCE037CF2514CD">
    <w:name w:val="5AA1BC029C644C6B9EBCE037CF2514CD"/>
    <w:rsid w:val="00507FD9"/>
  </w:style>
  <w:style w:type="paragraph" w:customStyle="1" w:styleId="9882A296413846FBB1C2FE614984FCDB">
    <w:name w:val="9882A296413846FBB1C2FE614984FCDB"/>
    <w:rsid w:val="00507FD9"/>
  </w:style>
  <w:style w:type="paragraph" w:customStyle="1" w:styleId="C161E35DCFBF4333A78AF87C371EDE33">
    <w:name w:val="C161E35DCFBF4333A78AF87C371EDE33"/>
    <w:rsid w:val="00507FD9"/>
  </w:style>
  <w:style w:type="paragraph" w:customStyle="1" w:styleId="20FD4734175E4F8983910F076850DE07">
    <w:name w:val="20FD4734175E4F8983910F076850DE07"/>
    <w:rsid w:val="00507FD9"/>
  </w:style>
  <w:style w:type="paragraph" w:customStyle="1" w:styleId="C843025BB5C44BA48C99CF9E953E5687">
    <w:name w:val="C843025BB5C44BA48C99CF9E953E5687"/>
    <w:rsid w:val="00D227E3"/>
  </w:style>
  <w:style w:type="paragraph" w:customStyle="1" w:styleId="A1B9752A1E8E4A44A87730338BDC0BE0">
    <w:name w:val="A1B9752A1E8E4A44A87730338BDC0BE0"/>
    <w:rsid w:val="00D06CD1"/>
    <w:rPr>
      <w:lang w:val="en-IN" w:eastAsia="en-IN"/>
    </w:rPr>
  </w:style>
  <w:style w:type="paragraph" w:customStyle="1" w:styleId="6D5C8650DF9E466BB673CD1A13ACFF91">
    <w:name w:val="6D5C8650DF9E466BB673CD1A13ACFF91"/>
    <w:rsid w:val="00D06CD1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8250-DA2A-4EDB-9CE9-B6A6CCB2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Profile</Template>
  <TotalTime>0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</vt:lpstr>
    </vt:vector>
  </TitlesOfParts>
  <Company>Virtusa Corp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subject/>
  <dc:creator>Virtusa Corp.</dc:creator>
  <cp:keywords/>
  <dc:description/>
  <cp:lastModifiedBy>Acharya, A. A.</cp:lastModifiedBy>
  <cp:revision>2</cp:revision>
  <cp:lastPrinted>2004-10-28T08:09:00Z</cp:lastPrinted>
  <dcterms:created xsi:type="dcterms:W3CDTF">2016-09-28T03:18:00Z</dcterms:created>
  <dcterms:modified xsi:type="dcterms:W3CDTF">2016-09-28T03:18:00Z</dcterms:modified>
  <cp:category>Proposal</cp:category>
</cp:coreProperties>
</file>